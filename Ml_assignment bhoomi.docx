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2"/>
        <w:gridCol w:w="335"/>
        <w:gridCol w:w="3318"/>
        <w:gridCol w:w="1924"/>
        <w:gridCol w:w="2282"/>
      </w:tblGrid>
      <w:tr w:rsidR="00722EDA" w:rsidRPr="008473CE" w14:paraId="3975B90D" w14:textId="77777777" w:rsidTr="00331EF9">
        <w:tc>
          <w:tcPr>
            <w:tcW w:w="9471" w:type="dxa"/>
            <w:gridSpan w:val="5"/>
            <w:shd w:val="clear" w:color="auto" w:fill="auto"/>
          </w:tcPr>
          <w:p w14:paraId="536DE1A1" w14:textId="77777777" w:rsidR="00722EDA" w:rsidRPr="00A02D25" w:rsidRDefault="00722EDA" w:rsidP="00722EDA">
            <w:pPr>
              <w:pStyle w:val="Heading1"/>
              <w:rPr>
                <w:rFonts w:ascii="Calibri" w:hAnsi="Calibri" w:cs="Calibri"/>
                <w:b w:val="0"/>
                <w:sz w:val="28"/>
              </w:rPr>
            </w:pPr>
            <w:r w:rsidRPr="00A02D25">
              <w:rPr>
                <w:rFonts w:ascii="Calibri" w:hAnsi="Calibri" w:cs="Calibri"/>
                <w:b w:val="0"/>
              </w:rPr>
              <w:t>Faculty of Engineering &amp; Technology</w:t>
            </w:r>
          </w:p>
        </w:tc>
      </w:tr>
      <w:tr w:rsidR="00722EDA" w:rsidRPr="008473CE" w14:paraId="2F9A0550" w14:textId="77777777" w:rsidTr="00331EF9">
        <w:tc>
          <w:tcPr>
            <w:tcW w:w="9471" w:type="dxa"/>
            <w:gridSpan w:val="5"/>
            <w:shd w:val="clear" w:color="auto" w:fill="auto"/>
          </w:tcPr>
          <w:p w14:paraId="74490036" w14:textId="77777777" w:rsidR="00722EDA" w:rsidRPr="008473CE" w:rsidRDefault="00722EDA" w:rsidP="00722EDA">
            <w:pPr>
              <w:pStyle w:val="Heading1"/>
              <w:rPr>
                <w:rFonts w:ascii="Calibri" w:hAnsi="Calibri" w:cs="Calibri"/>
              </w:rPr>
            </w:pPr>
            <w:r w:rsidRPr="00BC3420">
              <w:rPr>
                <w:rFonts w:ascii="Calibri" w:hAnsi="Calibri" w:cs="Calibri"/>
                <w:lang w:val="en-US"/>
              </w:rPr>
              <w:t>Ramaiah University of Applied Sciences</w:t>
            </w:r>
          </w:p>
        </w:tc>
      </w:tr>
      <w:tr w:rsidR="00870CAB" w:rsidRPr="008473CE" w14:paraId="7240609E" w14:textId="77777777" w:rsidTr="00315558">
        <w:tc>
          <w:tcPr>
            <w:tcW w:w="1612" w:type="dxa"/>
            <w:tcBorders>
              <w:right w:val="single" w:sz="4" w:space="0" w:color="auto"/>
            </w:tcBorders>
            <w:shd w:val="clear" w:color="auto" w:fill="auto"/>
          </w:tcPr>
          <w:p w14:paraId="42CAA4E8" w14:textId="77777777" w:rsidR="00870CAB" w:rsidRPr="00722EDA" w:rsidRDefault="00870CAB" w:rsidP="00870CAB">
            <w:pPr>
              <w:pStyle w:val="Heading1"/>
              <w:jc w:val="left"/>
              <w:rPr>
                <w:rFonts w:ascii="Calibri" w:hAnsi="Calibri" w:cs="Calibri"/>
                <w:b w:val="0"/>
                <w:color w:val="000000" w:themeColor="text1"/>
                <w:sz w:val="22"/>
              </w:rPr>
            </w:pPr>
            <w:r w:rsidRPr="00722EDA">
              <w:rPr>
                <w:rFonts w:ascii="Calibri" w:hAnsi="Calibri" w:cs="Calibri"/>
                <w:b w:val="0"/>
                <w:color w:val="000000" w:themeColor="text1"/>
                <w:sz w:val="22"/>
              </w:rPr>
              <w:t>Department</w:t>
            </w:r>
          </w:p>
        </w:tc>
        <w:tc>
          <w:tcPr>
            <w:tcW w:w="7859" w:type="dxa"/>
            <w:gridSpan w:val="4"/>
            <w:tcBorders>
              <w:left w:val="single" w:sz="4" w:space="0" w:color="auto"/>
            </w:tcBorders>
            <w:shd w:val="clear" w:color="auto" w:fill="auto"/>
          </w:tcPr>
          <w:p w14:paraId="73251FC3" w14:textId="77777777" w:rsidR="00870CAB" w:rsidRPr="00727BBD" w:rsidRDefault="00870CAB" w:rsidP="00870CAB">
            <w:pPr>
              <w:pStyle w:val="Heading1"/>
              <w:jc w:val="left"/>
              <w:rPr>
                <w:rFonts w:ascii="Calibri" w:hAnsi="Calibri" w:cs="Calibri"/>
                <w:b w:val="0"/>
                <w:szCs w:val="24"/>
              </w:rPr>
            </w:pPr>
            <w:r w:rsidRPr="00727BBD">
              <w:rPr>
                <w:rFonts w:ascii="Calibri" w:hAnsi="Calibri" w:cs="Calibri"/>
                <w:b w:val="0"/>
                <w:szCs w:val="24"/>
              </w:rPr>
              <w:t>Computer Science and Engineering</w:t>
            </w:r>
          </w:p>
        </w:tc>
      </w:tr>
      <w:tr w:rsidR="00870CAB" w:rsidRPr="008473CE" w14:paraId="6A97DF5D" w14:textId="77777777" w:rsidTr="00315558">
        <w:tc>
          <w:tcPr>
            <w:tcW w:w="1612" w:type="dxa"/>
            <w:tcBorders>
              <w:right w:val="single" w:sz="4" w:space="0" w:color="auto"/>
            </w:tcBorders>
            <w:shd w:val="clear" w:color="auto" w:fill="auto"/>
          </w:tcPr>
          <w:p w14:paraId="2AC77314" w14:textId="77777777" w:rsidR="00870CAB" w:rsidRPr="00722EDA" w:rsidRDefault="00870CAB" w:rsidP="00870CAB">
            <w:pPr>
              <w:pStyle w:val="Heading1"/>
              <w:jc w:val="left"/>
              <w:rPr>
                <w:rFonts w:ascii="Calibri" w:hAnsi="Calibri" w:cs="Calibri"/>
                <w:b w:val="0"/>
                <w:color w:val="000000" w:themeColor="text1"/>
                <w:sz w:val="22"/>
              </w:rPr>
            </w:pPr>
            <w:r w:rsidRPr="00722EDA">
              <w:rPr>
                <w:rFonts w:ascii="Calibri" w:hAnsi="Calibri" w:cs="Calibri"/>
                <w:b w:val="0"/>
                <w:color w:val="000000" w:themeColor="text1"/>
                <w:sz w:val="22"/>
              </w:rPr>
              <w:t>Programme</w:t>
            </w:r>
          </w:p>
        </w:tc>
        <w:tc>
          <w:tcPr>
            <w:tcW w:w="7859" w:type="dxa"/>
            <w:gridSpan w:val="4"/>
            <w:tcBorders>
              <w:left w:val="single" w:sz="4" w:space="0" w:color="auto"/>
            </w:tcBorders>
            <w:shd w:val="clear" w:color="auto" w:fill="auto"/>
          </w:tcPr>
          <w:p w14:paraId="40968C79" w14:textId="0FBD247A" w:rsidR="00870CAB" w:rsidRPr="00BC3420" w:rsidRDefault="00A42471" w:rsidP="00870CAB">
            <w:pPr>
              <w:pStyle w:val="Heading1"/>
              <w:jc w:val="left"/>
              <w:rPr>
                <w:rFonts w:ascii="Calibri" w:hAnsi="Calibri" w:cs="Calibri"/>
                <w:b w:val="0"/>
                <w:sz w:val="22"/>
              </w:rPr>
            </w:pPr>
            <w:r>
              <w:rPr>
                <w:rFonts w:ascii="Calibri" w:hAnsi="Calibri" w:cs="Calibri"/>
                <w:b w:val="0"/>
                <w:szCs w:val="24"/>
              </w:rPr>
              <w:t>B</w:t>
            </w:r>
            <w:r w:rsidR="00870CAB" w:rsidRPr="00727BBD">
              <w:rPr>
                <w:rFonts w:ascii="Calibri" w:hAnsi="Calibri" w:cs="Calibri"/>
                <w:b w:val="0"/>
                <w:szCs w:val="24"/>
              </w:rPr>
              <w:t>. Tech. in Machine Learning and Intelligent Systems</w:t>
            </w:r>
          </w:p>
        </w:tc>
      </w:tr>
      <w:tr w:rsidR="00870CAB" w:rsidRPr="008473CE" w14:paraId="1768F26B" w14:textId="77777777" w:rsidTr="00331EF9">
        <w:tc>
          <w:tcPr>
            <w:tcW w:w="1612" w:type="dxa"/>
            <w:tcBorders>
              <w:right w:val="single" w:sz="4" w:space="0" w:color="auto"/>
            </w:tcBorders>
            <w:shd w:val="clear" w:color="auto" w:fill="auto"/>
          </w:tcPr>
          <w:p w14:paraId="5F60D1B8" w14:textId="77777777" w:rsidR="00870CAB" w:rsidRPr="00722EDA" w:rsidRDefault="00870CAB" w:rsidP="00870CAB">
            <w:pPr>
              <w:pStyle w:val="Heading1"/>
              <w:jc w:val="left"/>
              <w:rPr>
                <w:rFonts w:ascii="Calibri" w:hAnsi="Calibri" w:cs="Calibri"/>
                <w:b w:val="0"/>
                <w:color w:val="000000" w:themeColor="text1"/>
                <w:sz w:val="22"/>
              </w:rPr>
            </w:pPr>
            <w:r w:rsidRPr="00722EDA">
              <w:rPr>
                <w:rFonts w:ascii="Calibri" w:hAnsi="Calibri" w:cs="Calibri"/>
                <w:b w:val="0"/>
                <w:color w:val="000000" w:themeColor="text1"/>
                <w:sz w:val="22"/>
              </w:rPr>
              <w:t>Batch</w:t>
            </w:r>
          </w:p>
        </w:tc>
        <w:tc>
          <w:tcPr>
            <w:tcW w:w="3653" w:type="dxa"/>
            <w:gridSpan w:val="2"/>
            <w:tcBorders>
              <w:left w:val="single" w:sz="4" w:space="0" w:color="auto"/>
              <w:right w:val="single" w:sz="4" w:space="0" w:color="auto"/>
            </w:tcBorders>
            <w:shd w:val="clear" w:color="auto" w:fill="auto"/>
          </w:tcPr>
          <w:p w14:paraId="205A5F01" w14:textId="11E9DEA5" w:rsidR="00870CAB" w:rsidRPr="00722EDA" w:rsidRDefault="00870CAB" w:rsidP="00870CAB">
            <w:pPr>
              <w:pStyle w:val="Heading1"/>
              <w:jc w:val="left"/>
              <w:rPr>
                <w:rFonts w:ascii="Calibri" w:hAnsi="Calibri" w:cs="Calibri"/>
                <w:b w:val="0"/>
                <w:color w:val="000000" w:themeColor="text1"/>
                <w:sz w:val="22"/>
              </w:rPr>
            </w:pPr>
            <w:r w:rsidRPr="00722EDA">
              <w:rPr>
                <w:rFonts w:ascii="Calibri" w:hAnsi="Calibri"/>
                <w:b w:val="0"/>
                <w:noProof/>
                <w:color w:val="000000" w:themeColor="text1"/>
                <w:sz w:val="20"/>
                <w:lang w:val="en-US"/>
              </w:rPr>
              <w:t xml:space="preserve">Full-Time </w:t>
            </w:r>
            <w:r>
              <w:rPr>
                <w:rFonts w:ascii="Calibri" w:hAnsi="Calibri"/>
                <w:b w:val="0"/>
                <w:noProof/>
                <w:color w:val="000000" w:themeColor="text1"/>
                <w:sz w:val="20"/>
                <w:lang w:val="en-US"/>
              </w:rPr>
              <w:fldChar w:fldCharType="begin">
                <w:ffData>
                  <w:name w:val=""/>
                  <w:enabled/>
                  <w:calcOnExit w:val="0"/>
                  <w:checkBox>
                    <w:sizeAuto/>
                    <w:default w:val="1"/>
                  </w:checkBox>
                </w:ffData>
              </w:fldChar>
            </w:r>
            <w:r>
              <w:rPr>
                <w:rFonts w:ascii="Calibri" w:hAnsi="Calibri"/>
                <w:b w:val="0"/>
                <w:noProof/>
                <w:color w:val="000000" w:themeColor="text1"/>
                <w:sz w:val="20"/>
                <w:lang w:val="en-US"/>
              </w:rPr>
              <w:instrText xml:space="preserve"> FORMCHECKBOX </w:instrText>
            </w:r>
            <w:r w:rsidR="00000000">
              <w:rPr>
                <w:rFonts w:ascii="Calibri" w:hAnsi="Calibri"/>
                <w:b w:val="0"/>
                <w:noProof/>
                <w:color w:val="000000" w:themeColor="text1"/>
                <w:sz w:val="20"/>
                <w:lang w:val="en-US"/>
              </w:rPr>
            </w:r>
            <w:r w:rsidR="00000000">
              <w:rPr>
                <w:rFonts w:ascii="Calibri" w:hAnsi="Calibri"/>
                <w:b w:val="0"/>
                <w:noProof/>
                <w:color w:val="000000" w:themeColor="text1"/>
                <w:sz w:val="20"/>
                <w:lang w:val="en-US"/>
              </w:rPr>
              <w:fldChar w:fldCharType="separate"/>
            </w:r>
            <w:r>
              <w:rPr>
                <w:rFonts w:ascii="Calibri" w:hAnsi="Calibri"/>
                <w:b w:val="0"/>
                <w:noProof/>
                <w:color w:val="000000" w:themeColor="text1"/>
                <w:sz w:val="20"/>
                <w:lang w:val="en-US"/>
              </w:rPr>
              <w:fldChar w:fldCharType="end"/>
            </w:r>
            <w:r w:rsidRPr="00722EDA">
              <w:rPr>
                <w:rFonts w:ascii="Calibri" w:hAnsi="Calibri"/>
                <w:b w:val="0"/>
                <w:noProof/>
                <w:color w:val="000000" w:themeColor="text1"/>
                <w:sz w:val="20"/>
                <w:lang w:val="en-US"/>
              </w:rPr>
              <w:t xml:space="preserve">   </w:t>
            </w:r>
            <w:r w:rsidR="007E5E7F">
              <w:rPr>
                <w:rFonts w:ascii="Calibri" w:hAnsi="Calibri"/>
                <w:b w:val="0"/>
                <w:noProof/>
                <w:color w:val="000000" w:themeColor="text1"/>
                <w:sz w:val="20"/>
                <w:lang w:val="en-US"/>
              </w:rPr>
              <w:t>202</w:t>
            </w:r>
            <w:r w:rsidR="0006511E">
              <w:rPr>
                <w:rFonts w:ascii="Calibri" w:hAnsi="Calibri"/>
                <w:b w:val="0"/>
                <w:noProof/>
                <w:color w:val="000000" w:themeColor="text1"/>
                <w:sz w:val="20"/>
                <w:lang w:val="en-US"/>
              </w:rPr>
              <w:t>1</w:t>
            </w:r>
          </w:p>
        </w:tc>
        <w:tc>
          <w:tcPr>
            <w:tcW w:w="1924" w:type="dxa"/>
            <w:tcBorders>
              <w:left w:val="single" w:sz="4" w:space="0" w:color="auto"/>
              <w:right w:val="single" w:sz="4" w:space="0" w:color="auto"/>
            </w:tcBorders>
            <w:shd w:val="clear" w:color="auto" w:fill="auto"/>
          </w:tcPr>
          <w:p w14:paraId="45FB7710" w14:textId="77777777" w:rsidR="00870CAB" w:rsidRPr="00722EDA" w:rsidRDefault="00870CAB" w:rsidP="00870CAB">
            <w:pPr>
              <w:pStyle w:val="Heading1"/>
              <w:jc w:val="left"/>
              <w:rPr>
                <w:rFonts w:ascii="Calibri" w:hAnsi="Calibri" w:cs="Calibri"/>
                <w:b w:val="0"/>
                <w:color w:val="000000" w:themeColor="text1"/>
                <w:sz w:val="22"/>
              </w:rPr>
            </w:pPr>
            <w:r>
              <w:rPr>
                <w:rFonts w:ascii="Calibri" w:hAnsi="Calibri" w:cs="Calibri"/>
                <w:b w:val="0"/>
                <w:color w:val="000000" w:themeColor="text1"/>
                <w:sz w:val="22"/>
              </w:rPr>
              <w:t>Course</w:t>
            </w:r>
            <w:r w:rsidRPr="00722EDA">
              <w:rPr>
                <w:rFonts w:ascii="Calibri" w:hAnsi="Calibri" w:cs="Calibri"/>
                <w:b w:val="0"/>
                <w:color w:val="000000" w:themeColor="text1"/>
                <w:sz w:val="22"/>
              </w:rPr>
              <w:t xml:space="preserve"> Start Date</w:t>
            </w:r>
          </w:p>
        </w:tc>
        <w:tc>
          <w:tcPr>
            <w:tcW w:w="2282" w:type="dxa"/>
            <w:tcBorders>
              <w:left w:val="single" w:sz="4" w:space="0" w:color="auto"/>
            </w:tcBorders>
            <w:shd w:val="clear" w:color="auto" w:fill="auto"/>
          </w:tcPr>
          <w:p w14:paraId="5B138883" w14:textId="07D6C60D" w:rsidR="00870CAB" w:rsidRPr="00722EDA" w:rsidRDefault="00A42471" w:rsidP="00870CAB">
            <w:pPr>
              <w:pStyle w:val="Heading1"/>
              <w:jc w:val="left"/>
              <w:rPr>
                <w:rFonts w:ascii="Calibri" w:hAnsi="Calibri" w:cs="Calibri"/>
                <w:b w:val="0"/>
                <w:color w:val="000000" w:themeColor="text1"/>
                <w:sz w:val="22"/>
              </w:rPr>
            </w:pPr>
            <w:r>
              <w:rPr>
                <w:rFonts w:ascii="Calibri" w:hAnsi="Calibri" w:cs="Calibri"/>
                <w:b w:val="0"/>
                <w:color w:val="000000" w:themeColor="text1"/>
                <w:sz w:val="22"/>
              </w:rPr>
              <w:t>5-06</w:t>
            </w:r>
            <w:r w:rsidR="0006511E">
              <w:rPr>
                <w:rFonts w:ascii="Calibri" w:hAnsi="Calibri" w:cs="Calibri"/>
                <w:b w:val="0"/>
                <w:color w:val="000000" w:themeColor="text1"/>
                <w:sz w:val="22"/>
              </w:rPr>
              <w:t>-202</w:t>
            </w:r>
            <w:r>
              <w:rPr>
                <w:rFonts w:ascii="Calibri" w:hAnsi="Calibri" w:cs="Calibri"/>
                <w:b w:val="0"/>
                <w:color w:val="000000" w:themeColor="text1"/>
                <w:sz w:val="22"/>
              </w:rPr>
              <w:t>3</w:t>
            </w:r>
          </w:p>
        </w:tc>
      </w:tr>
      <w:tr w:rsidR="00870CAB" w:rsidRPr="008473CE" w14:paraId="6C30454D" w14:textId="77777777" w:rsidTr="00331EF9">
        <w:tc>
          <w:tcPr>
            <w:tcW w:w="1947" w:type="dxa"/>
            <w:gridSpan w:val="2"/>
            <w:tcBorders>
              <w:right w:val="single" w:sz="4" w:space="0" w:color="auto"/>
            </w:tcBorders>
            <w:shd w:val="clear" w:color="auto" w:fill="auto"/>
          </w:tcPr>
          <w:p w14:paraId="3028AAC5" w14:textId="77777777" w:rsidR="00870CAB" w:rsidRPr="00722EDA" w:rsidRDefault="00870CAB" w:rsidP="00870CAB">
            <w:pPr>
              <w:pStyle w:val="Heading1"/>
              <w:jc w:val="left"/>
              <w:rPr>
                <w:rFonts w:ascii="Calibri" w:hAnsi="Calibri" w:cs="Calibri"/>
                <w:b w:val="0"/>
                <w:color w:val="000000" w:themeColor="text1"/>
                <w:sz w:val="22"/>
              </w:rPr>
            </w:pPr>
            <w:r>
              <w:rPr>
                <w:rFonts w:ascii="Calibri" w:hAnsi="Calibri" w:cs="Calibri"/>
                <w:b w:val="0"/>
                <w:color w:val="000000" w:themeColor="text1"/>
                <w:sz w:val="22"/>
              </w:rPr>
              <w:t>Course</w:t>
            </w:r>
            <w:r w:rsidRPr="00722EDA">
              <w:rPr>
                <w:rFonts w:ascii="Calibri" w:hAnsi="Calibri" w:cs="Calibri"/>
                <w:b w:val="0"/>
                <w:color w:val="000000" w:themeColor="text1"/>
                <w:sz w:val="22"/>
              </w:rPr>
              <w:t xml:space="preserve"> Code</w:t>
            </w:r>
          </w:p>
        </w:tc>
        <w:tc>
          <w:tcPr>
            <w:tcW w:w="7524" w:type="dxa"/>
            <w:gridSpan w:val="3"/>
            <w:tcBorders>
              <w:left w:val="single" w:sz="4" w:space="0" w:color="auto"/>
            </w:tcBorders>
            <w:shd w:val="clear" w:color="auto" w:fill="auto"/>
            <w:vAlign w:val="center"/>
          </w:tcPr>
          <w:p w14:paraId="232C0E60" w14:textId="4789D5A9" w:rsidR="00870CAB" w:rsidRPr="00722EDA" w:rsidRDefault="00A42471" w:rsidP="00870CAB">
            <w:pPr>
              <w:rPr>
                <w:rFonts w:ascii="Calibri" w:hAnsi="Calibri"/>
                <w:color w:val="000000" w:themeColor="text1"/>
              </w:rPr>
            </w:pPr>
            <w:r w:rsidRPr="00A42471">
              <w:rPr>
                <w:rFonts w:ascii="Calibri" w:hAnsi="Calibri"/>
                <w:color w:val="000000" w:themeColor="text1"/>
              </w:rPr>
              <w:t>21AIC215A</w:t>
            </w:r>
          </w:p>
        </w:tc>
      </w:tr>
      <w:tr w:rsidR="00870CAB" w:rsidRPr="008473CE" w14:paraId="26399CC0" w14:textId="77777777" w:rsidTr="002C75B7">
        <w:tc>
          <w:tcPr>
            <w:tcW w:w="1947" w:type="dxa"/>
            <w:gridSpan w:val="2"/>
            <w:tcBorders>
              <w:right w:val="single" w:sz="4" w:space="0" w:color="auto"/>
            </w:tcBorders>
            <w:shd w:val="clear" w:color="auto" w:fill="auto"/>
          </w:tcPr>
          <w:p w14:paraId="12DF7F4E" w14:textId="77777777" w:rsidR="00870CAB" w:rsidRPr="00722EDA" w:rsidRDefault="00870CAB" w:rsidP="00870CAB">
            <w:pPr>
              <w:pStyle w:val="Heading1"/>
              <w:jc w:val="left"/>
              <w:rPr>
                <w:rFonts w:ascii="Calibri" w:hAnsi="Calibri" w:cs="Calibri"/>
                <w:b w:val="0"/>
                <w:color w:val="000000" w:themeColor="text1"/>
                <w:sz w:val="22"/>
              </w:rPr>
            </w:pPr>
            <w:r>
              <w:rPr>
                <w:rFonts w:ascii="Calibri" w:hAnsi="Calibri" w:cs="Calibri"/>
                <w:b w:val="0"/>
                <w:color w:val="000000" w:themeColor="text1"/>
                <w:sz w:val="22"/>
              </w:rPr>
              <w:t>Course</w:t>
            </w:r>
            <w:r w:rsidRPr="00722EDA">
              <w:rPr>
                <w:rFonts w:ascii="Calibri" w:hAnsi="Calibri" w:cs="Calibri"/>
                <w:b w:val="0"/>
                <w:color w:val="000000" w:themeColor="text1"/>
                <w:sz w:val="22"/>
              </w:rPr>
              <w:t xml:space="preserve"> Title</w:t>
            </w:r>
          </w:p>
        </w:tc>
        <w:tc>
          <w:tcPr>
            <w:tcW w:w="7524" w:type="dxa"/>
            <w:gridSpan w:val="3"/>
            <w:tcBorders>
              <w:left w:val="single" w:sz="4" w:space="0" w:color="auto"/>
            </w:tcBorders>
            <w:shd w:val="clear" w:color="auto" w:fill="auto"/>
            <w:vAlign w:val="center"/>
          </w:tcPr>
          <w:p w14:paraId="23238F35" w14:textId="2B5FF2F7" w:rsidR="00870CAB" w:rsidRPr="00722EDA" w:rsidRDefault="00A42471" w:rsidP="00870CAB">
            <w:pPr>
              <w:pStyle w:val="Heading1"/>
              <w:jc w:val="left"/>
              <w:rPr>
                <w:rFonts w:ascii="Calibri" w:hAnsi="Calibri" w:cs="Calibri"/>
                <w:b w:val="0"/>
                <w:color w:val="000000" w:themeColor="text1"/>
                <w:sz w:val="22"/>
              </w:rPr>
            </w:pPr>
            <w:r w:rsidRPr="00A42471">
              <w:rPr>
                <w:rFonts w:ascii="Calibri" w:hAnsi="Calibri" w:cs="Calibri"/>
                <w:b w:val="0"/>
                <w:color w:val="000000" w:themeColor="text1"/>
                <w:sz w:val="22"/>
              </w:rPr>
              <w:t>Machine Learning-1</w:t>
            </w:r>
          </w:p>
        </w:tc>
      </w:tr>
      <w:tr w:rsidR="00870CAB" w:rsidRPr="008473CE" w14:paraId="43F147D7" w14:textId="77777777" w:rsidTr="00331EF9">
        <w:tc>
          <w:tcPr>
            <w:tcW w:w="1947" w:type="dxa"/>
            <w:gridSpan w:val="2"/>
            <w:tcBorders>
              <w:right w:val="single" w:sz="4" w:space="0" w:color="auto"/>
            </w:tcBorders>
            <w:shd w:val="clear" w:color="auto" w:fill="auto"/>
          </w:tcPr>
          <w:p w14:paraId="0B3F49F2" w14:textId="77777777" w:rsidR="00870CAB" w:rsidRPr="00722EDA" w:rsidRDefault="00870CAB" w:rsidP="00870CAB">
            <w:pPr>
              <w:pStyle w:val="Heading1"/>
              <w:jc w:val="left"/>
              <w:rPr>
                <w:rFonts w:ascii="Calibri" w:hAnsi="Calibri" w:cs="Calibri"/>
                <w:b w:val="0"/>
                <w:color w:val="000000" w:themeColor="text1"/>
                <w:sz w:val="22"/>
              </w:rPr>
            </w:pPr>
            <w:r>
              <w:rPr>
                <w:rFonts w:ascii="Calibri" w:hAnsi="Calibri" w:cs="Calibri"/>
                <w:b w:val="0"/>
                <w:color w:val="000000" w:themeColor="text1"/>
                <w:sz w:val="22"/>
              </w:rPr>
              <w:t>Course</w:t>
            </w:r>
            <w:r w:rsidRPr="00722EDA">
              <w:rPr>
                <w:rFonts w:ascii="Calibri" w:hAnsi="Calibri" w:cs="Calibri"/>
                <w:b w:val="0"/>
                <w:color w:val="000000" w:themeColor="text1"/>
                <w:sz w:val="22"/>
              </w:rPr>
              <w:t xml:space="preserve"> Leader(s)</w:t>
            </w:r>
          </w:p>
        </w:tc>
        <w:tc>
          <w:tcPr>
            <w:tcW w:w="7524" w:type="dxa"/>
            <w:gridSpan w:val="3"/>
            <w:tcBorders>
              <w:left w:val="single" w:sz="4" w:space="0" w:color="auto"/>
            </w:tcBorders>
            <w:shd w:val="clear" w:color="auto" w:fill="auto"/>
          </w:tcPr>
          <w:p w14:paraId="16047460" w14:textId="3D1C949C" w:rsidR="00870CAB" w:rsidRPr="00722EDA" w:rsidRDefault="00B24235" w:rsidP="00870CAB">
            <w:pPr>
              <w:pStyle w:val="Heading1"/>
              <w:jc w:val="left"/>
              <w:rPr>
                <w:rFonts w:ascii="Calibri" w:hAnsi="Calibri" w:cs="Calibri"/>
                <w:b w:val="0"/>
                <w:color w:val="000000" w:themeColor="text1"/>
                <w:sz w:val="20"/>
              </w:rPr>
            </w:pPr>
            <w:r>
              <w:rPr>
                <w:rFonts w:ascii="Calibri" w:hAnsi="Calibri" w:cs="Calibri"/>
                <w:b w:val="0"/>
                <w:sz w:val="22"/>
              </w:rPr>
              <w:t>Dr.Divya BS</w:t>
            </w:r>
          </w:p>
        </w:tc>
      </w:tr>
    </w:tbl>
    <w:p w14:paraId="1A5DC917" w14:textId="77777777" w:rsidR="00722EDA" w:rsidRPr="008473CE" w:rsidRDefault="00722EDA" w:rsidP="006D55AE">
      <w:pPr>
        <w:tabs>
          <w:tab w:val="left" w:pos="7935"/>
        </w:tabs>
        <w:rPr>
          <w:rFonts w:ascii="Calibri" w:hAnsi="Calibri" w:cs="Calibri"/>
          <w:sz w:val="14"/>
        </w:rPr>
      </w:pPr>
    </w:p>
    <w:tbl>
      <w:tblPr>
        <w:tblStyle w:val="TableGrid"/>
        <w:tblW w:w="9372" w:type="dxa"/>
        <w:tblLook w:val="04A0" w:firstRow="1" w:lastRow="0" w:firstColumn="1" w:lastColumn="0" w:noHBand="0" w:noVBand="1"/>
      </w:tblPr>
      <w:tblGrid>
        <w:gridCol w:w="1048"/>
        <w:gridCol w:w="1758"/>
        <w:gridCol w:w="1982"/>
        <w:gridCol w:w="4584"/>
      </w:tblGrid>
      <w:tr w:rsidR="00BE4131" w:rsidRPr="008473CE" w14:paraId="415013DB" w14:textId="77777777" w:rsidTr="0001275E">
        <w:tc>
          <w:tcPr>
            <w:tcW w:w="9372" w:type="dxa"/>
            <w:gridSpan w:val="4"/>
          </w:tcPr>
          <w:p w14:paraId="1AF843DC" w14:textId="77777777" w:rsidR="00BE4131" w:rsidRPr="008473CE" w:rsidRDefault="007A684F" w:rsidP="007A684F">
            <w:pPr>
              <w:pStyle w:val="Heading1"/>
              <w:rPr>
                <w:rFonts w:ascii="Calibri" w:hAnsi="Calibri" w:cs="Calibri"/>
                <w:sz w:val="20"/>
              </w:rPr>
            </w:pPr>
            <w:r>
              <w:rPr>
                <w:rFonts w:ascii="Calibri" w:hAnsi="Calibri" w:cs="Calibri"/>
              </w:rPr>
              <w:t xml:space="preserve">Assignment </w:t>
            </w:r>
            <w:r w:rsidR="00773BD9" w:rsidRPr="008473CE">
              <w:rPr>
                <w:rFonts w:ascii="Calibri" w:hAnsi="Calibri" w:cs="Calibri"/>
              </w:rPr>
              <w:t>Assessment</w:t>
            </w:r>
          </w:p>
        </w:tc>
      </w:tr>
      <w:tr w:rsidR="00153639" w:rsidRPr="008473CE" w14:paraId="0297FAA4" w14:textId="77777777" w:rsidTr="00BC3420">
        <w:trPr>
          <w:trHeight w:val="340"/>
        </w:trPr>
        <w:tc>
          <w:tcPr>
            <w:tcW w:w="1048" w:type="dxa"/>
            <w:tcBorders>
              <w:right w:val="single" w:sz="4" w:space="0" w:color="auto"/>
            </w:tcBorders>
            <w:vAlign w:val="center"/>
          </w:tcPr>
          <w:p w14:paraId="38169698" w14:textId="77777777" w:rsidR="00153639" w:rsidRPr="008473CE" w:rsidRDefault="00153639" w:rsidP="00153639">
            <w:pPr>
              <w:pStyle w:val="Heading1"/>
              <w:jc w:val="left"/>
              <w:rPr>
                <w:rFonts w:ascii="Calibri" w:hAnsi="Calibri" w:cs="Calibri"/>
                <w:b w:val="0"/>
                <w:sz w:val="20"/>
              </w:rPr>
            </w:pPr>
            <w:r w:rsidRPr="008473CE">
              <w:rPr>
                <w:rFonts w:ascii="Calibri" w:hAnsi="Calibri" w:cs="Calibri"/>
                <w:b w:val="0"/>
                <w:sz w:val="20"/>
              </w:rPr>
              <w:t>Reg.No.</w:t>
            </w:r>
          </w:p>
        </w:tc>
        <w:tc>
          <w:tcPr>
            <w:tcW w:w="1758" w:type="dxa"/>
            <w:tcBorders>
              <w:left w:val="single" w:sz="4" w:space="0" w:color="auto"/>
              <w:right w:val="single" w:sz="4" w:space="0" w:color="auto"/>
            </w:tcBorders>
            <w:vAlign w:val="center"/>
          </w:tcPr>
          <w:p w14:paraId="559C1D7C" w14:textId="470A4AB5" w:rsidR="00153639" w:rsidRPr="008473CE" w:rsidRDefault="00736B55" w:rsidP="00153639">
            <w:pPr>
              <w:pStyle w:val="Heading1"/>
              <w:jc w:val="left"/>
              <w:rPr>
                <w:rFonts w:ascii="Calibri" w:hAnsi="Calibri" w:cs="Calibri"/>
                <w:b w:val="0"/>
                <w:sz w:val="20"/>
              </w:rPr>
            </w:pPr>
            <w:r>
              <w:rPr>
                <w:rFonts w:ascii="Calibri" w:hAnsi="Calibri" w:cs="Calibri"/>
                <w:b w:val="0"/>
                <w:sz w:val="20"/>
              </w:rPr>
              <w:t>21ETAI410033</w:t>
            </w:r>
          </w:p>
        </w:tc>
        <w:tc>
          <w:tcPr>
            <w:tcW w:w="1982" w:type="dxa"/>
            <w:tcBorders>
              <w:left w:val="single" w:sz="4" w:space="0" w:color="auto"/>
              <w:right w:val="single" w:sz="4" w:space="0" w:color="auto"/>
            </w:tcBorders>
            <w:vAlign w:val="center"/>
          </w:tcPr>
          <w:p w14:paraId="6123F6D6" w14:textId="77777777" w:rsidR="00153639" w:rsidRPr="008473CE" w:rsidRDefault="00153639" w:rsidP="00153639">
            <w:pPr>
              <w:pStyle w:val="Heading1"/>
              <w:jc w:val="left"/>
              <w:rPr>
                <w:rFonts w:ascii="Calibri" w:hAnsi="Calibri" w:cs="Calibri"/>
                <w:b w:val="0"/>
                <w:sz w:val="20"/>
              </w:rPr>
            </w:pPr>
            <w:r w:rsidRPr="008473CE">
              <w:rPr>
                <w:rFonts w:ascii="Calibri" w:hAnsi="Calibri" w:cs="Calibri"/>
                <w:b w:val="0"/>
                <w:sz w:val="20"/>
              </w:rPr>
              <w:t>Name of the Student</w:t>
            </w:r>
          </w:p>
        </w:tc>
        <w:tc>
          <w:tcPr>
            <w:tcW w:w="4584" w:type="dxa"/>
            <w:tcBorders>
              <w:left w:val="single" w:sz="4" w:space="0" w:color="auto"/>
            </w:tcBorders>
            <w:vAlign w:val="center"/>
          </w:tcPr>
          <w:p w14:paraId="3BC152F3" w14:textId="196F40C0" w:rsidR="00153639" w:rsidRPr="008473CE" w:rsidRDefault="00736B55" w:rsidP="00153639">
            <w:pPr>
              <w:pStyle w:val="Heading1"/>
              <w:jc w:val="left"/>
              <w:rPr>
                <w:rFonts w:ascii="Calibri" w:hAnsi="Calibri" w:cs="Calibri"/>
                <w:sz w:val="20"/>
              </w:rPr>
            </w:pPr>
            <w:r>
              <w:rPr>
                <w:rFonts w:ascii="Calibri" w:hAnsi="Calibri" w:cs="Calibri"/>
                <w:sz w:val="20"/>
              </w:rPr>
              <w:t>Bhoomika K</w:t>
            </w:r>
          </w:p>
        </w:tc>
      </w:tr>
    </w:tbl>
    <w:p w14:paraId="1B770833" w14:textId="77777777" w:rsidR="00150E18" w:rsidRPr="008473CE" w:rsidRDefault="00150E18">
      <w:pPr>
        <w:rPr>
          <w:rFonts w:ascii="Calibri" w:hAnsi="Calibri" w:cs="Calibri"/>
          <w:sz w:val="4"/>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
        <w:gridCol w:w="563"/>
        <w:gridCol w:w="5812"/>
        <w:gridCol w:w="720"/>
        <w:gridCol w:w="1727"/>
      </w:tblGrid>
      <w:tr w:rsidR="00153639" w:rsidRPr="008473CE" w14:paraId="5F659478" w14:textId="77777777" w:rsidTr="00564E13">
        <w:trPr>
          <w:cantSplit/>
          <w:trHeight w:val="165"/>
        </w:trPr>
        <w:tc>
          <w:tcPr>
            <w:tcW w:w="9378" w:type="dxa"/>
            <w:gridSpan w:val="5"/>
            <w:tcBorders>
              <w:top w:val="double" w:sz="4" w:space="0" w:color="auto"/>
              <w:left w:val="double" w:sz="4" w:space="0" w:color="auto"/>
              <w:right w:val="double" w:sz="4" w:space="0" w:color="auto"/>
            </w:tcBorders>
            <w:vAlign w:val="center"/>
          </w:tcPr>
          <w:p w14:paraId="40823CDC" w14:textId="77777777" w:rsidR="00153639" w:rsidRPr="008473CE" w:rsidRDefault="001F451D" w:rsidP="006F68C5">
            <w:pPr>
              <w:pStyle w:val="Title"/>
              <w:numPr>
                <w:ilvl w:val="0"/>
                <w:numId w:val="42"/>
              </w:numPr>
              <w:jc w:val="left"/>
              <w:rPr>
                <w:rFonts w:ascii="Calibri" w:hAnsi="Calibri" w:cs="Calibri"/>
                <w:sz w:val="20"/>
                <w:szCs w:val="20"/>
                <w:u w:val="none"/>
              </w:rPr>
            </w:pPr>
            <w:r>
              <w:rPr>
                <w:rFonts w:ascii="Calibri" w:hAnsi="Calibri" w:cs="Calibri"/>
                <w:sz w:val="20"/>
                <w:szCs w:val="20"/>
                <w:u w:val="none"/>
              </w:rPr>
              <w:t xml:space="preserve">A Report </w:t>
            </w:r>
            <w:r w:rsidR="007A684F">
              <w:rPr>
                <w:rFonts w:ascii="Calibri" w:hAnsi="Calibri" w:cs="Calibri"/>
                <w:sz w:val="20"/>
                <w:szCs w:val="20"/>
                <w:u w:val="none"/>
              </w:rPr>
              <w:t>on</w:t>
            </w:r>
            <w:r>
              <w:rPr>
                <w:rFonts w:ascii="Calibri" w:hAnsi="Calibri" w:cs="Calibri"/>
                <w:sz w:val="20"/>
                <w:szCs w:val="20"/>
                <w:u w:val="none"/>
              </w:rPr>
              <w:t xml:space="preserve"> Assignment </w:t>
            </w:r>
          </w:p>
        </w:tc>
      </w:tr>
      <w:tr w:rsidR="00773BD9" w:rsidRPr="008473CE" w14:paraId="10BB3E25" w14:textId="77777777" w:rsidTr="007D23FB">
        <w:trPr>
          <w:cantSplit/>
          <w:trHeight w:val="165"/>
        </w:trPr>
        <w:tc>
          <w:tcPr>
            <w:tcW w:w="556" w:type="dxa"/>
            <w:vMerge w:val="restart"/>
            <w:tcBorders>
              <w:left w:val="double" w:sz="4" w:space="0" w:color="auto"/>
            </w:tcBorders>
            <w:textDirection w:val="btLr"/>
            <w:vAlign w:val="center"/>
          </w:tcPr>
          <w:p w14:paraId="56FDA38C" w14:textId="77777777" w:rsidR="00773BD9" w:rsidRPr="008473CE" w:rsidRDefault="00773BD9" w:rsidP="00A529CC">
            <w:pPr>
              <w:pStyle w:val="Title"/>
              <w:ind w:left="113" w:right="113"/>
              <w:jc w:val="left"/>
              <w:rPr>
                <w:rFonts w:ascii="Calibri" w:hAnsi="Calibri" w:cs="Calibri"/>
                <w:b w:val="0"/>
                <w:sz w:val="20"/>
                <w:szCs w:val="20"/>
                <w:u w:val="none"/>
              </w:rPr>
            </w:pPr>
            <w:r w:rsidRPr="008473CE">
              <w:rPr>
                <w:rFonts w:ascii="Calibri" w:hAnsi="Calibri" w:cs="Calibri"/>
                <w:b w:val="0"/>
                <w:bCs w:val="0"/>
                <w:sz w:val="20"/>
                <w:szCs w:val="20"/>
                <w:u w:val="none"/>
              </w:rPr>
              <w:t>Sections</w:t>
            </w:r>
          </w:p>
        </w:tc>
        <w:tc>
          <w:tcPr>
            <w:tcW w:w="6375" w:type="dxa"/>
            <w:gridSpan w:val="2"/>
            <w:vMerge w:val="restart"/>
            <w:vAlign w:val="center"/>
          </w:tcPr>
          <w:p w14:paraId="5B781789" w14:textId="2170FC3C" w:rsidR="005C1292" w:rsidRPr="00A42471" w:rsidRDefault="00A42471" w:rsidP="00D4127A">
            <w:pPr>
              <w:pStyle w:val="Title"/>
              <w:ind w:left="190"/>
              <w:rPr>
                <w:rFonts w:ascii="Calibri" w:hAnsi="Calibri" w:cs="Calibri"/>
                <w:bCs w:val="0"/>
                <w:sz w:val="24"/>
                <w:szCs w:val="20"/>
                <w:u w:val="none"/>
              </w:rPr>
            </w:pPr>
            <w:r w:rsidRPr="00A42471">
              <w:rPr>
                <w:rFonts w:ascii="Calibri" w:hAnsi="Calibri" w:cs="Calibri"/>
                <w:bCs w:val="0"/>
                <w:sz w:val="24"/>
                <w:szCs w:val="20"/>
                <w:u w:val="none"/>
              </w:rPr>
              <w:t xml:space="preserve">Problem Statement </w:t>
            </w:r>
          </w:p>
        </w:tc>
        <w:tc>
          <w:tcPr>
            <w:tcW w:w="2447" w:type="dxa"/>
            <w:gridSpan w:val="2"/>
            <w:tcBorders>
              <w:bottom w:val="single" w:sz="4" w:space="0" w:color="auto"/>
              <w:right w:val="double" w:sz="4" w:space="0" w:color="auto"/>
            </w:tcBorders>
            <w:vAlign w:val="center"/>
          </w:tcPr>
          <w:p w14:paraId="292BCF44" w14:textId="77777777" w:rsidR="00773BD9" w:rsidRPr="008473CE" w:rsidRDefault="00773BD9" w:rsidP="007B137C">
            <w:pPr>
              <w:pStyle w:val="Title"/>
              <w:rPr>
                <w:rFonts w:ascii="Calibri" w:hAnsi="Calibri" w:cs="Calibri"/>
                <w:b w:val="0"/>
                <w:sz w:val="20"/>
                <w:szCs w:val="20"/>
                <w:u w:val="none"/>
              </w:rPr>
            </w:pPr>
            <w:r w:rsidRPr="008473CE">
              <w:rPr>
                <w:rFonts w:ascii="Calibri" w:hAnsi="Calibri" w:cs="Calibri"/>
                <w:b w:val="0"/>
                <w:sz w:val="20"/>
                <w:szCs w:val="20"/>
                <w:u w:val="none"/>
              </w:rPr>
              <w:t>Marks</w:t>
            </w:r>
          </w:p>
        </w:tc>
      </w:tr>
      <w:tr w:rsidR="00DE7749" w:rsidRPr="008473CE" w14:paraId="09464C43" w14:textId="77777777" w:rsidTr="00B742D4">
        <w:trPr>
          <w:cantSplit/>
          <w:trHeight w:val="934"/>
        </w:trPr>
        <w:tc>
          <w:tcPr>
            <w:tcW w:w="556" w:type="dxa"/>
            <w:vMerge/>
            <w:tcBorders>
              <w:left w:val="double" w:sz="4" w:space="0" w:color="auto"/>
              <w:bottom w:val="double" w:sz="4" w:space="0" w:color="auto"/>
            </w:tcBorders>
            <w:vAlign w:val="center"/>
          </w:tcPr>
          <w:p w14:paraId="7A4BCE21" w14:textId="77777777" w:rsidR="00DE7749" w:rsidRPr="008473CE" w:rsidRDefault="00DE7749" w:rsidP="00773BD9">
            <w:pPr>
              <w:pStyle w:val="Title"/>
              <w:jc w:val="left"/>
              <w:rPr>
                <w:rFonts w:ascii="Calibri" w:hAnsi="Calibri" w:cs="Calibri"/>
                <w:b w:val="0"/>
                <w:sz w:val="20"/>
                <w:szCs w:val="20"/>
                <w:u w:val="none"/>
              </w:rPr>
            </w:pPr>
          </w:p>
        </w:tc>
        <w:tc>
          <w:tcPr>
            <w:tcW w:w="6375" w:type="dxa"/>
            <w:gridSpan w:val="2"/>
            <w:vMerge/>
            <w:tcBorders>
              <w:bottom w:val="double" w:sz="4" w:space="0" w:color="auto"/>
            </w:tcBorders>
            <w:vAlign w:val="center"/>
          </w:tcPr>
          <w:p w14:paraId="492FCD23" w14:textId="77777777" w:rsidR="00DE7749" w:rsidRPr="008473CE" w:rsidRDefault="00DE7749" w:rsidP="007B137C">
            <w:pPr>
              <w:pStyle w:val="Title"/>
              <w:ind w:left="190"/>
              <w:rPr>
                <w:rFonts w:ascii="Calibri" w:hAnsi="Calibri" w:cs="Calibri"/>
                <w:b w:val="0"/>
                <w:sz w:val="20"/>
                <w:szCs w:val="20"/>
                <w:u w:val="none"/>
              </w:rPr>
            </w:pPr>
          </w:p>
        </w:tc>
        <w:tc>
          <w:tcPr>
            <w:tcW w:w="720" w:type="dxa"/>
            <w:tcBorders>
              <w:bottom w:val="double" w:sz="4" w:space="0" w:color="auto"/>
            </w:tcBorders>
            <w:textDirection w:val="btLr"/>
            <w:vAlign w:val="center"/>
          </w:tcPr>
          <w:p w14:paraId="49DD8903" w14:textId="77777777" w:rsidR="00DE7749" w:rsidRPr="008473CE" w:rsidRDefault="00DE7749" w:rsidP="001B1D2D">
            <w:pPr>
              <w:pStyle w:val="Title"/>
              <w:ind w:left="72"/>
              <w:jc w:val="left"/>
              <w:rPr>
                <w:rFonts w:ascii="Calibri" w:hAnsi="Calibri" w:cs="Calibri"/>
                <w:b w:val="0"/>
                <w:sz w:val="16"/>
                <w:szCs w:val="20"/>
                <w:u w:val="none"/>
              </w:rPr>
            </w:pPr>
            <w:r w:rsidRPr="008473CE">
              <w:rPr>
                <w:rFonts w:ascii="Calibri" w:hAnsi="Calibri" w:cs="Calibri"/>
                <w:b w:val="0"/>
                <w:bCs w:val="0"/>
                <w:sz w:val="16"/>
                <w:szCs w:val="20"/>
                <w:u w:val="none"/>
              </w:rPr>
              <w:t>Max Marks</w:t>
            </w:r>
          </w:p>
        </w:tc>
        <w:tc>
          <w:tcPr>
            <w:tcW w:w="1727" w:type="dxa"/>
            <w:tcBorders>
              <w:bottom w:val="double" w:sz="4" w:space="0" w:color="auto"/>
              <w:right w:val="double" w:sz="4" w:space="0" w:color="auto"/>
            </w:tcBorders>
            <w:textDirection w:val="btLr"/>
            <w:vAlign w:val="center"/>
          </w:tcPr>
          <w:p w14:paraId="586AAC68" w14:textId="3349B0BB" w:rsidR="00DE7749" w:rsidRPr="008473CE" w:rsidRDefault="00DE7749" w:rsidP="001B1D2D">
            <w:pPr>
              <w:pStyle w:val="Title"/>
              <w:ind w:left="72"/>
              <w:jc w:val="left"/>
              <w:rPr>
                <w:rFonts w:ascii="Calibri" w:hAnsi="Calibri" w:cs="Calibri"/>
                <w:b w:val="0"/>
                <w:sz w:val="16"/>
                <w:szCs w:val="20"/>
                <w:u w:val="none"/>
              </w:rPr>
            </w:pPr>
            <w:r>
              <w:rPr>
                <w:rFonts w:ascii="Calibri" w:hAnsi="Calibri" w:cs="Calibri"/>
                <w:b w:val="0"/>
                <w:bCs w:val="0"/>
                <w:sz w:val="16"/>
                <w:szCs w:val="20"/>
                <w:u w:val="none"/>
              </w:rPr>
              <w:t>Examiner Marks</w:t>
            </w:r>
          </w:p>
          <w:p w14:paraId="2CD883D5" w14:textId="2D0DB600" w:rsidR="00DE7749" w:rsidRPr="008473CE" w:rsidRDefault="00DE7749" w:rsidP="001B1D2D">
            <w:pPr>
              <w:pStyle w:val="Title"/>
              <w:ind w:left="72"/>
              <w:jc w:val="both"/>
              <w:rPr>
                <w:rFonts w:ascii="Calibri" w:hAnsi="Calibri" w:cs="Calibri"/>
                <w:b w:val="0"/>
                <w:sz w:val="16"/>
                <w:szCs w:val="20"/>
                <w:u w:val="none"/>
              </w:rPr>
            </w:pPr>
          </w:p>
        </w:tc>
      </w:tr>
      <w:tr w:rsidR="00DE7749" w:rsidRPr="008473CE" w14:paraId="3C0418FE" w14:textId="77777777" w:rsidTr="00EB35E1">
        <w:trPr>
          <w:cantSplit/>
          <w:trHeight w:val="185"/>
        </w:trPr>
        <w:tc>
          <w:tcPr>
            <w:tcW w:w="556" w:type="dxa"/>
            <w:vMerge w:val="restart"/>
            <w:tcBorders>
              <w:top w:val="double" w:sz="4" w:space="0" w:color="auto"/>
              <w:left w:val="double" w:sz="4" w:space="0" w:color="auto"/>
            </w:tcBorders>
            <w:textDirection w:val="btLr"/>
            <w:vAlign w:val="center"/>
          </w:tcPr>
          <w:p w14:paraId="417CF899" w14:textId="6F16DCA3" w:rsidR="00DE7749" w:rsidRPr="008473CE" w:rsidRDefault="00DE7749" w:rsidP="00870CAB">
            <w:pPr>
              <w:pStyle w:val="Title"/>
              <w:tabs>
                <w:tab w:val="num" w:pos="1630"/>
              </w:tabs>
              <w:ind w:left="113" w:right="113"/>
              <w:rPr>
                <w:rFonts w:ascii="Calibri" w:hAnsi="Calibri" w:cs="Calibri"/>
                <w:bCs w:val="0"/>
                <w:sz w:val="20"/>
                <w:szCs w:val="20"/>
                <w:u w:val="none"/>
              </w:rPr>
            </w:pPr>
          </w:p>
        </w:tc>
        <w:tc>
          <w:tcPr>
            <w:tcW w:w="563" w:type="dxa"/>
            <w:tcBorders>
              <w:top w:val="double" w:sz="4" w:space="0" w:color="auto"/>
            </w:tcBorders>
            <w:vAlign w:val="center"/>
          </w:tcPr>
          <w:p w14:paraId="7259DF7E" w14:textId="1B9D170E" w:rsidR="00DE7749" w:rsidRPr="001B5A4C" w:rsidRDefault="00DE7749" w:rsidP="001B5A4C">
            <w:pPr>
              <w:tabs>
                <w:tab w:val="num" w:pos="1800"/>
              </w:tabs>
              <w:rPr>
                <w:rFonts w:asciiTheme="minorHAnsi" w:hAnsiTheme="minorHAnsi"/>
                <w:sz w:val="20"/>
              </w:rPr>
            </w:pPr>
            <w:r>
              <w:rPr>
                <w:rFonts w:asciiTheme="minorHAnsi" w:hAnsiTheme="minorHAnsi"/>
                <w:sz w:val="20"/>
              </w:rPr>
              <w:t>2</w:t>
            </w:r>
            <w:r w:rsidRPr="001B5A4C">
              <w:rPr>
                <w:rFonts w:asciiTheme="minorHAnsi" w:hAnsiTheme="minorHAnsi"/>
                <w:sz w:val="20"/>
              </w:rPr>
              <w:t>.1</w:t>
            </w:r>
          </w:p>
        </w:tc>
        <w:tc>
          <w:tcPr>
            <w:tcW w:w="5812" w:type="dxa"/>
            <w:tcBorders>
              <w:top w:val="double" w:sz="4" w:space="0" w:color="auto"/>
            </w:tcBorders>
          </w:tcPr>
          <w:p w14:paraId="7CDFE3C6" w14:textId="58A846FE" w:rsidR="00DE7749" w:rsidRPr="001B5A4C" w:rsidRDefault="00DE7749" w:rsidP="00694B37">
            <w:pPr>
              <w:tabs>
                <w:tab w:val="num" w:pos="1800"/>
              </w:tabs>
              <w:rPr>
                <w:rFonts w:asciiTheme="minorHAnsi" w:hAnsiTheme="minorHAnsi"/>
                <w:sz w:val="20"/>
              </w:rPr>
            </w:pPr>
            <w:r>
              <w:rPr>
                <w:rFonts w:asciiTheme="minorHAnsi" w:hAnsiTheme="minorHAnsi"/>
                <w:sz w:val="20"/>
              </w:rPr>
              <w:t xml:space="preserve">Design a  </w:t>
            </w:r>
            <w:r w:rsidR="00BA2D83">
              <w:rPr>
                <w:rFonts w:asciiTheme="minorHAnsi" w:hAnsiTheme="minorHAnsi"/>
                <w:sz w:val="20"/>
              </w:rPr>
              <w:t>machine</w:t>
            </w:r>
            <w:r>
              <w:rPr>
                <w:rFonts w:asciiTheme="minorHAnsi" w:hAnsiTheme="minorHAnsi"/>
                <w:sz w:val="20"/>
              </w:rPr>
              <w:t xml:space="preserve"> learning algorithm</w:t>
            </w:r>
            <w:r w:rsidR="00A42471">
              <w:rPr>
                <w:rFonts w:asciiTheme="minorHAnsi" w:hAnsiTheme="minorHAnsi"/>
                <w:sz w:val="20"/>
              </w:rPr>
              <w:t xml:space="preserve"> (MLA)</w:t>
            </w:r>
            <w:r>
              <w:rPr>
                <w:rFonts w:asciiTheme="minorHAnsi" w:hAnsiTheme="minorHAnsi"/>
                <w:sz w:val="20"/>
              </w:rPr>
              <w:t xml:space="preserve"> on the dataset of your interest</w:t>
            </w:r>
          </w:p>
        </w:tc>
        <w:tc>
          <w:tcPr>
            <w:tcW w:w="720" w:type="dxa"/>
            <w:tcBorders>
              <w:top w:val="double" w:sz="4" w:space="0" w:color="auto"/>
            </w:tcBorders>
            <w:vAlign w:val="center"/>
          </w:tcPr>
          <w:p w14:paraId="34321EA3" w14:textId="0F1203AA" w:rsidR="00DE7749" w:rsidRPr="00807BB7" w:rsidRDefault="00DE7749" w:rsidP="001B5A4C">
            <w:pPr>
              <w:pStyle w:val="Title"/>
              <w:tabs>
                <w:tab w:val="num" w:pos="1800"/>
              </w:tabs>
              <w:rPr>
                <w:rFonts w:asciiTheme="minorHAnsi" w:hAnsiTheme="minorHAnsi" w:cs="Times New Roman"/>
                <w:b w:val="0"/>
                <w:bCs w:val="0"/>
                <w:sz w:val="16"/>
                <w:szCs w:val="16"/>
                <w:u w:val="none"/>
              </w:rPr>
            </w:pPr>
            <w:r>
              <w:rPr>
                <w:rFonts w:asciiTheme="minorHAnsi" w:hAnsiTheme="minorHAnsi" w:cs="Times New Roman"/>
                <w:b w:val="0"/>
                <w:bCs w:val="0"/>
                <w:sz w:val="16"/>
                <w:szCs w:val="16"/>
                <w:u w:val="none"/>
              </w:rPr>
              <w:t>10</w:t>
            </w:r>
          </w:p>
        </w:tc>
        <w:tc>
          <w:tcPr>
            <w:tcW w:w="1727" w:type="dxa"/>
            <w:tcBorders>
              <w:top w:val="double" w:sz="4" w:space="0" w:color="auto"/>
              <w:right w:val="double" w:sz="4" w:space="0" w:color="auto"/>
            </w:tcBorders>
            <w:vAlign w:val="center"/>
          </w:tcPr>
          <w:p w14:paraId="5D024B00" w14:textId="77777777" w:rsidR="00DE7749" w:rsidRPr="008473CE" w:rsidRDefault="00DE7749" w:rsidP="00870CAB">
            <w:pPr>
              <w:pStyle w:val="Title"/>
              <w:rPr>
                <w:rFonts w:ascii="Calibri" w:hAnsi="Calibri" w:cs="Calibri"/>
                <w:b w:val="0"/>
                <w:bCs w:val="0"/>
                <w:sz w:val="20"/>
                <w:szCs w:val="20"/>
                <w:u w:val="none"/>
              </w:rPr>
            </w:pPr>
          </w:p>
        </w:tc>
      </w:tr>
      <w:tr w:rsidR="00DE7749" w:rsidRPr="008473CE" w14:paraId="14753941" w14:textId="77777777" w:rsidTr="00637CDE">
        <w:trPr>
          <w:cantSplit/>
          <w:trHeight w:val="266"/>
        </w:trPr>
        <w:tc>
          <w:tcPr>
            <w:tcW w:w="556" w:type="dxa"/>
            <w:vMerge/>
            <w:tcBorders>
              <w:left w:val="double" w:sz="4" w:space="0" w:color="auto"/>
            </w:tcBorders>
            <w:textDirection w:val="btLr"/>
            <w:vAlign w:val="center"/>
          </w:tcPr>
          <w:p w14:paraId="043F9887" w14:textId="77777777" w:rsidR="00DE7749" w:rsidRPr="008473CE" w:rsidRDefault="00DE7749" w:rsidP="00870CAB">
            <w:pPr>
              <w:pStyle w:val="Title"/>
              <w:tabs>
                <w:tab w:val="num" w:pos="1630"/>
              </w:tabs>
              <w:ind w:left="113" w:right="113"/>
              <w:rPr>
                <w:rFonts w:ascii="Calibri" w:hAnsi="Calibri" w:cs="Calibri"/>
                <w:b w:val="0"/>
                <w:bCs w:val="0"/>
                <w:sz w:val="20"/>
                <w:szCs w:val="20"/>
                <w:u w:val="none"/>
              </w:rPr>
            </w:pPr>
          </w:p>
        </w:tc>
        <w:tc>
          <w:tcPr>
            <w:tcW w:w="563" w:type="dxa"/>
            <w:tcBorders>
              <w:top w:val="single" w:sz="4" w:space="0" w:color="auto"/>
            </w:tcBorders>
            <w:vAlign w:val="center"/>
          </w:tcPr>
          <w:p w14:paraId="16CB14C3" w14:textId="41235757" w:rsidR="00DE7749" w:rsidRPr="001B5A4C" w:rsidRDefault="00DE7749" w:rsidP="001B5A4C">
            <w:pPr>
              <w:tabs>
                <w:tab w:val="num" w:pos="1800"/>
              </w:tabs>
              <w:rPr>
                <w:rFonts w:asciiTheme="minorHAnsi" w:hAnsiTheme="minorHAnsi"/>
                <w:sz w:val="20"/>
              </w:rPr>
            </w:pPr>
            <w:r>
              <w:rPr>
                <w:rFonts w:asciiTheme="minorHAnsi" w:hAnsiTheme="minorHAnsi"/>
                <w:sz w:val="20"/>
              </w:rPr>
              <w:t>2</w:t>
            </w:r>
            <w:r w:rsidRPr="001B5A4C">
              <w:rPr>
                <w:rFonts w:asciiTheme="minorHAnsi" w:hAnsiTheme="minorHAnsi"/>
                <w:sz w:val="20"/>
              </w:rPr>
              <w:t>.2</w:t>
            </w:r>
          </w:p>
        </w:tc>
        <w:tc>
          <w:tcPr>
            <w:tcW w:w="5812" w:type="dxa"/>
            <w:tcBorders>
              <w:top w:val="single" w:sz="4" w:space="0" w:color="auto"/>
            </w:tcBorders>
          </w:tcPr>
          <w:p w14:paraId="07E84CA4" w14:textId="17D33B99" w:rsidR="00DE7749" w:rsidRPr="001B5A4C" w:rsidRDefault="00A42471" w:rsidP="00A42471">
            <w:pPr>
              <w:tabs>
                <w:tab w:val="num" w:pos="1800"/>
              </w:tabs>
              <w:rPr>
                <w:rFonts w:asciiTheme="minorHAnsi" w:hAnsiTheme="minorHAnsi"/>
                <w:sz w:val="20"/>
              </w:rPr>
            </w:pPr>
            <w:r>
              <w:rPr>
                <w:rFonts w:asciiTheme="minorHAnsi" w:hAnsiTheme="minorHAnsi"/>
                <w:sz w:val="20"/>
              </w:rPr>
              <w:t>Visualise  the dataset using Matplotlib and Seaborn</w:t>
            </w:r>
          </w:p>
        </w:tc>
        <w:tc>
          <w:tcPr>
            <w:tcW w:w="720" w:type="dxa"/>
            <w:tcBorders>
              <w:top w:val="single" w:sz="4" w:space="0" w:color="auto"/>
            </w:tcBorders>
            <w:vAlign w:val="center"/>
          </w:tcPr>
          <w:p w14:paraId="75D0F436" w14:textId="70CCE61A" w:rsidR="00DE7749" w:rsidRPr="00807BB7" w:rsidRDefault="00DE7749" w:rsidP="001B5A4C">
            <w:pPr>
              <w:pStyle w:val="Title"/>
              <w:tabs>
                <w:tab w:val="num" w:pos="1800"/>
              </w:tabs>
              <w:rPr>
                <w:rFonts w:asciiTheme="minorHAnsi" w:hAnsiTheme="minorHAnsi" w:cs="Times New Roman"/>
                <w:b w:val="0"/>
                <w:bCs w:val="0"/>
                <w:sz w:val="16"/>
                <w:szCs w:val="16"/>
                <w:u w:val="none"/>
              </w:rPr>
            </w:pPr>
            <w:r>
              <w:rPr>
                <w:rFonts w:asciiTheme="minorHAnsi" w:hAnsiTheme="minorHAnsi" w:cs="Times New Roman"/>
                <w:b w:val="0"/>
                <w:bCs w:val="0"/>
                <w:sz w:val="16"/>
                <w:szCs w:val="16"/>
                <w:u w:val="none"/>
              </w:rPr>
              <w:t>5</w:t>
            </w:r>
          </w:p>
        </w:tc>
        <w:tc>
          <w:tcPr>
            <w:tcW w:w="1727" w:type="dxa"/>
            <w:tcBorders>
              <w:top w:val="single" w:sz="4" w:space="0" w:color="auto"/>
              <w:right w:val="double" w:sz="4" w:space="0" w:color="auto"/>
            </w:tcBorders>
            <w:vAlign w:val="center"/>
          </w:tcPr>
          <w:p w14:paraId="60E6E1E7" w14:textId="77777777" w:rsidR="00DE7749" w:rsidRPr="008473CE" w:rsidRDefault="00DE7749" w:rsidP="00870CAB">
            <w:pPr>
              <w:pStyle w:val="Title"/>
              <w:rPr>
                <w:rFonts w:ascii="Calibri" w:hAnsi="Calibri" w:cs="Calibri"/>
                <w:b w:val="0"/>
                <w:bCs w:val="0"/>
                <w:sz w:val="20"/>
                <w:szCs w:val="20"/>
                <w:u w:val="none"/>
              </w:rPr>
            </w:pPr>
          </w:p>
        </w:tc>
      </w:tr>
      <w:tr w:rsidR="00DE7749" w:rsidRPr="008473CE" w14:paraId="476F0E47" w14:textId="77777777" w:rsidTr="004D0AC2">
        <w:trPr>
          <w:cantSplit/>
          <w:trHeight w:val="266"/>
        </w:trPr>
        <w:tc>
          <w:tcPr>
            <w:tcW w:w="556" w:type="dxa"/>
            <w:vMerge/>
            <w:tcBorders>
              <w:left w:val="double" w:sz="4" w:space="0" w:color="auto"/>
            </w:tcBorders>
            <w:textDirection w:val="btLr"/>
            <w:vAlign w:val="center"/>
          </w:tcPr>
          <w:p w14:paraId="70224063" w14:textId="77777777" w:rsidR="00DE7749" w:rsidRPr="008473CE" w:rsidRDefault="00DE7749" w:rsidP="00870CAB">
            <w:pPr>
              <w:pStyle w:val="Title"/>
              <w:tabs>
                <w:tab w:val="num" w:pos="1630"/>
              </w:tabs>
              <w:ind w:left="113" w:right="113"/>
              <w:rPr>
                <w:rFonts w:ascii="Calibri" w:hAnsi="Calibri" w:cs="Calibri"/>
                <w:b w:val="0"/>
                <w:bCs w:val="0"/>
                <w:sz w:val="20"/>
                <w:szCs w:val="20"/>
                <w:u w:val="none"/>
              </w:rPr>
            </w:pPr>
          </w:p>
        </w:tc>
        <w:tc>
          <w:tcPr>
            <w:tcW w:w="563" w:type="dxa"/>
            <w:tcBorders>
              <w:top w:val="single" w:sz="4" w:space="0" w:color="auto"/>
            </w:tcBorders>
            <w:vAlign w:val="center"/>
          </w:tcPr>
          <w:p w14:paraId="6D0D04A2" w14:textId="7FA45479" w:rsidR="00DE7749" w:rsidRPr="001B5A4C" w:rsidRDefault="00DE7749" w:rsidP="001B5A4C">
            <w:pPr>
              <w:tabs>
                <w:tab w:val="num" w:pos="1800"/>
              </w:tabs>
              <w:rPr>
                <w:rFonts w:asciiTheme="minorHAnsi" w:hAnsiTheme="minorHAnsi"/>
                <w:sz w:val="20"/>
              </w:rPr>
            </w:pPr>
            <w:r>
              <w:rPr>
                <w:rFonts w:asciiTheme="minorHAnsi" w:hAnsiTheme="minorHAnsi"/>
                <w:sz w:val="20"/>
              </w:rPr>
              <w:t>2</w:t>
            </w:r>
            <w:r w:rsidRPr="001B5A4C">
              <w:rPr>
                <w:rFonts w:asciiTheme="minorHAnsi" w:hAnsiTheme="minorHAnsi"/>
                <w:sz w:val="20"/>
              </w:rPr>
              <w:t>.3</w:t>
            </w:r>
          </w:p>
        </w:tc>
        <w:tc>
          <w:tcPr>
            <w:tcW w:w="5812" w:type="dxa"/>
            <w:tcBorders>
              <w:top w:val="single" w:sz="4" w:space="0" w:color="auto"/>
            </w:tcBorders>
          </w:tcPr>
          <w:p w14:paraId="27779FA2" w14:textId="714B5335" w:rsidR="00DE7749" w:rsidRPr="00CB0CB8" w:rsidRDefault="00A42471" w:rsidP="00A42471">
            <w:pPr>
              <w:tabs>
                <w:tab w:val="num" w:pos="1800"/>
              </w:tabs>
              <w:rPr>
                <w:rFonts w:asciiTheme="minorHAnsi" w:hAnsiTheme="minorHAnsi"/>
                <w:sz w:val="20"/>
              </w:rPr>
            </w:pPr>
            <w:r>
              <w:rPr>
                <w:rFonts w:asciiTheme="minorHAnsi" w:hAnsiTheme="minorHAnsi"/>
                <w:sz w:val="20"/>
              </w:rPr>
              <w:t>Discuss the performance of the MLA on the dataset</w:t>
            </w:r>
          </w:p>
        </w:tc>
        <w:tc>
          <w:tcPr>
            <w:tcW w:w="720" w:type="dxa"/>
            <w:tcBorders>
              <w:top w:val="single" w:sz="4" w:space="0" w:color="auto"/>
            </w:tcBorders>
            <w:vAlign w:val="center"/>
          </w:tcPr>
          <w:p w14:paraId="3333C92B" w14:textId="4BC5B5A4" w:rsidR="00DE7749" w:rsidRPr="00807BB7" w:rsidRDefault="00DE7749" w:rsidP="001B5A4C">
            <w:pPr>
              <w:tabs>
                <w:tab w:val="num" w:pos="1800"/>
              </w:tabs>
              <w:jc w:val="center"/>
              <w:rPr>
                <w:rFonts w:asciiTheme="minorHAnsi" w:hAnsiTheme="minorHAnsi"/>
                <w:sz w:val="16"/>
                <w:szCs w:val="16"/>
              </w:rPr>
            </w:pPr>
            <w:r>
              <w:rPr>
                <w:rFonts w:asciiTheme="minorHAnsi" w:hAnsiTheme="minorHAnsi"/>
                <w:sz w:val="16"/>
                <w:szCs w:val="16"/>
              </w:rPr>
              <w:t>5</w:t>
            </w:r>
          </w:p>
        </w:tc>
        <w:tc>
          <w:tcPr>
            <w:tcW w:w="1727" w:type="dxa"/>
            <w:tcBorders>
              <w:top w:val="single" w:sz="4" w:space="0" w:color="auto"/>
              <w:right w:val="double" w:sz="4" w:space="0" w:color="auto"/>
            </w:tcBorders>
            <w:vAlign w:val="center"/>
          </w:tcPr>
          <w:p w14:paraId="315C928E" w14:textId="77777777" w:rsidR="00DE7749" w:rsidRPr="008473CE" w:rsidRDefault="00DE7749" w:rsidP="00870CAB">
            <w:pPr>
              <w:pStyle w:val="Title"/>
              <w:rPr>
                <w:rFonts w:ascii="Calibri" w:hAnsi="Calibri" w:cs="Calibri"/>
                <w:b w:val="0"/>
                <w:bCs w:val="0"/>
                <w:sz w:val="20"/>
                <w:szCs w:val="20"/>
                <w:u w:val="none"/>
              </w:rPr>
            </w:pPr>
          </w:p>
        </w:tc>
      </w:tr>
      <w:tr w:rsidR="00DE7749" w:rsidRPr="008473CE" w14:paraId="12B9373A" w14:textId="77777777" w:rsidTr="00146477">
        <w:trPr>
          <w:cantSplit/>
          <w:trHeight w:val="266"/>
        </w:trPr>
        <w:tc>
          <w:tcPr>
            <w:tcW w:w="556" w:type="dxa"/>
            <w:vMerge/>
            <w:tcBorders>
              <w:left w:val="double" w:sz="4" w:space="0" w:color="auto"/>
            </w:tcBorders>
            <w:textDirection w:val="btLr"/>
            <w:vAlign w:val="center"/>
          </w:tcPr>
          <w:p w14:paraId="0A839895" w14:textId="77777777" w:rsidR="00DE7749" w:rsidRPr="008473CE" w:rsidRDefault="00DE7749" w:rsidP="00870CAB">
            <w:pPr>
              <w:pStyle w:val="Title"/>
              <w:tabs>
                <w:tab w:val="num" w:pos="1630"/>
              </w:tabs>
              <w:ind w:left="113" w:right="113"/>
              <w:rPr>
                <w:rFonts w:ascii="Calibri" w:hAnsi="Calibri" w:cs="Calibri"/>
                <w:b w:val="0"/>
                <w:bCs w:val="0"/>
                <w:sz w:val="20"/>
                <w:szCs w:val="20"/>
                <w:u w:val="none"/>
              </w:rPr>
            </w:pPr>
          </w:p>
        </w:tc>
        <w:tc>
          <w:tcPr>
            <w:tcW w:w="563" w:type="dxa"/>
            <w:tcBorders>
              <w:top w:val="single" w:sz="4" w:space="0" w:color="auto"/>
            </w:tcBorders>
            <w:vAlign w:val="center"/>
          </w:tcPr>
          <w:p w14:paraId="758136FC" w14:textId="7AD62340" w:rsidR="00DE7749" w:rsidRPr="001B5A4C" w:rsidRDefault="00DE7749" w:rsidP="001B5A4C">
            <w:pPr>
              <w:tabs>
                <w:tab w:val="num" w:pos="1800"/>
              </w:tabs>
              <w:rPr>
                <w:rFonts w:asciiTheme="minorHAnsi" w:hAnsiTheme="minorHAnsi"/>
                <w:sz w:val="20"/>
              </w:rPr>
            </w:pPr>
            <w:r>
              <w:rPr>
                <w:rFonts w:asciiTheme="minorHAnsi" w:hAnsiTheme="minorHAnsi"/>
                <w:sz w:val="20"/>
              </w:rPr>
              <w:t>2</w:t>
            </w:r>
            <w:r w:rsidRPr="001B5A4C">
              <w:rPr>
                <w:rFonts w:asciiTheme="minorHAnsi" w:hAnsiTheme="minorHAnsi"/>
                <w:sz w:val="20"/>
              </w:rPr>
              <w:t>.4</w:t>
            </w:r>
          </w:p>
        </w:tc>
        <w:tc>
          <w:tcPr>
            <w:tcW w:w="5812" w:type="dxa"/>
            <w:tcBorders>
              <w:top w:val="single" w:sz="4" w:space="0" w:color="auto"/>
            </w:tcBorders>
          </w:tcPr>
          <w:p w14:paraId="79275DDA" w14:textId="774032A4" w:rsidR="00DE7749" w:rsidRPr="001B5A4C" w:rsidRDefault="00DE7749" w:rsidP="001B5A4C">
            <w:pPr>
              <w:tabs>
                <w:tab w:val="num" w:pos="1800"/>
              </w:tabs>
              <w:rPr>
                <w:rFonts w:asciiTheme="minorHAnsi" w:hAnsiTheme="minorHAnsi"/>
                <w:sz w:val="20"/>
              </w:rPr>
            </w:pPr>
            <w:r>
              <w:rPr>
                <w:rFonts w:asciiTheme="minorHAnsi" w:hAnsiTheme="minorHAnsi"/>
                <w:sz w:val="20"/>
              </w:rPr>
              <w:t xml:space="preserve">Demonstration and </w:t>
            </w:r>
            <w:r w:rsidRPr="001B5A4C">
              <w:rPr>
                <w:rFonts w:asciiTheme="minorHAnsi" w:hAnsiTheme="minorHAnsi"/>
                <w:sz w:val="20"/>
              </w:rPr>
              <w:t>Conclusion</w:t>
            </w:r>
          </w:p>
        </w:tc>
        <w:tc>
          <w:tcPr>
            <w:tcW w:w="720" w:type="dxa"/>
            <w:tcBorders>
              <w:top w:val="single" w:sz="4" w:space="0" w:color="auto"/>
            </w:tcBorders>
            <w:vAlign w:val="center"/>
          </w:tcPr>
          <w:p w14:paraId="76485B38" w14:textId="7D9CA04B" w:rsidR="00DE7749" w:rsidRPr="00807BB7" w:rsidRDefault="00A42471">
            <w:pPr>
              <w:tabs>
                <w:tab w:val="num" w:pos="1800"/>
              </w:tabs>
              <w:jc w:val="center"/>
              <w:rPr>
                <w:rFonts w:asciiTheme="minorHAnsi" w:hAnsiTheme="minorHAnsi"/>
                <w:sz w:val="16"/>
                <w:szCs w:val="16"/>
              </w:rPr>
            </w:pPr>
            <w:r>
              <w:rPr>
                <w:rFonts w:asciiTheme="minorHAnsi" w:hAnsiTheme="minorHAnsi"/>
                <w:sz w:val="16"/>
                <w:szCs w:val="16"/>
              </w:rPr>
              <w:t>5</w:t>
            </w:r>
          </w:p>
        </w:tc>
        <w:tc>
          <w:tcPr>
            <w:tcW w:w="1727" w:type="dxa"/>
            <w:tcBorders>
              <w:top w:val="single" w:sz="4" w:space="0" w:color="auto"/>
              <w:right w:val="double" w:sz="4" w:space="0" w:color="auto"/>
            </w:tcBorders>
            <w:vAlign w:val="center"/>
          </w:tcPr>
          <w:p w14:paraId="4C5923A4" w14:textId="77777777" w:rsidR="00DE7749" w:rsidRPr="008473CE" w:rsidRDefault="00DE7749" w:rsidP="00870CAB">
            <w:pPr>
              <w:pStyle w:val="Title"/>
              <w:rPr>
                <w:rFonts w:ascii="Calibri" w:hAnsi="Calibri" w:cs="Calibri"/>
                <w:b w:val="0"/>
                <w:bCs w:val="0"/>
                <w:sz w:val="20"/>
                <w:szCs w:val="20"/>
                <w:u w:val="none"/>
              </w:rPr>
            </w:pPr>
          </w:p>
        </w:tc>
      </w:tr>
      <w:tr w:rsidR="00DE7749" w:rsidRPr="008473CE" w14:paraId="6C7D42F8" w14:textId="77777777" w:rsidTr="004E0414">
        <w:trPr>
          <w:cantSplit/>
          <w:trHeight w:val="131"/>
        </w:trPr>
        <w:tc>
          <w:tcPr>
            <w:tcW w:w="556" w:type="dxa"/>
            <w:vMerge/>
            <w:tcBorders>
              <w:left w:val="double" w:sz="4" w:space="0" w:color="auto"/>
            </w:tcBorders>
            <w:textDirection w:val="btLr"/>
            <w:vAlign w:val="center"/>
          </w:tcPr>
          <w:p w14:paraId="66886E15" w14:textId="77777777" w:rsidR="00DE7749" w:rsidRPr="008473CE" w:rsidRDefault="00DE7749" w:rsidP="00623C5D">
            <w:pPr>
              <w:pStyle w:val="Title"/>
              <w:numPr>
                <w:ilvl w:val="0"/>
                <w:numId w:val="3"/>
              </w:numPr>
              <w:tabs>
                <w:tab w:val="num" w:pos="1630"/>
              </w:tabs>
              <w:ind w:right="113"/>
              <w:rPr>
                <w:rFonts w:ascii="Calibri" w:hAnsi="Calibri" w:cs="Calibri"/>
                <w:b w:val="0"/>
                <w:bCs w:val="0"/>
                <w:sz w:val="20"/>
                <w:szCs w:val="20"/>
                <w:u w:val="none"/>
              </w:rPr>
            </w:pPr>
          </w:p>
        </w:tc>
        <w:tc>
          <w:tcPr>
            <w:tcW w:w="563" w:type="dxa"/>
            <w:vAlign w:val="center"/>
          </w:tcPr>
          <w:p w14:paraId="1AF3F672" w14:textId="77777777" w:rsidR="00DE7749" w:rsidRPr="001B5A4C" w:rsidRDefault="00DE7749" w:rsidP="001B5A4C">
            <w:pPr>
              <w:tabs>
                <w:tab w:val="num" w:pos="1800"/>
              </w:tabs>
              <w:rPr>
                <w:rFonts w:asciiTheme="minorHAnsi" w:hAnsiTheme="minorHAnsi"/>
                <w:sz w:val="20"/>
              </w:rPr>
            </w:pPr>
          </w:p>
        </w:tc>
        <w:tc>
          <w:tcPr>
            <w:tcW w:w="5812" w:type="dxa"/>
          </w:tcPr>
          <w:p w14:paraId="0CE4553A" w14:textId="77777777" w:rsidR="00DE7749" w:rsidRDefault="00DE7749" w:rsidP="001B5A4C">
            <w:pPr>
              <w:tabs>
                <w:tab w:val="num" w:pos="1800"/>
              </w:tabs>
              <w:rPr>
                <w:rFonts w:asciiTheme="minorHAnsi" w:hAnsiTheme="minorHAnsi"/>
                <w:b/>
                <w:sz w:val="20"/>
              </w:rPr>
            </w:pPr>
          </w:p>
          <w:p w14:paraId="1C422C96" w14:textId="5B1B4602" w:rsidR="00DE7749" w:rsidRDefault="00DE7749" w:rsidP="001B5A4C">
            <w:pPr>
              <w:tabs>
                <w:tab w:val="num" w:pos="1800"/>
              </w:tabs>
              <w:rPr>
                <w:rFonts w:asciiTheme="minorHAnsi" w:hAnsiTheme="minorHAnsi"/>
                <w:b/>
                <w:sz w:val="20"/>
              </w:rPr>
            </w:pPr>
            <w:r w:rsidRPr="00011049">
              <w:rPr>
                <w:rFonts w:asciiTheme="minorHAnsi" w:hAnsiTheme="minorHAnsi"/>
                <w:b/>
                <w:sz w:val="20"/>
              </w:rPr>
              <w:t>Max Marks</w:t>
            </w:r>
          </w:p>
          <w:p w14:paraId="31B540AC" w14:textId="77777777" w:rsidR="00DE7749" w:rsidRPr="00011049" w:rsidRDefault="00DE7749" w:rsidP="001B5A4C">
            <w:pPr>
              <w:tabs>
                <w:tab w:val="num" w:pos="1800"/>
              </w:tabs>
              <w:rPr>
                <w:rFonts w:asciiTheme="minorHAnsi" w:hAnsiTheme="minorHAnsi"/>
                <w:b/>
                <w:sz w:val="20"/>
              </w:rPr>
            </w:pPr>
          </w:p>
        </w:tc>
        <w:tc>
          <w:tcPr>
            <w:tcW w:w="720" w:type="dxa"/>
            <w:vAlign w:val="center"/>
          </w:tcPr>
          <w:p w14:paraId="117ED995" w14:textId="28841C04" w:rsidR="00DE7749" w:rsidRPr="00807BB7" w:rsidRDefault="00A42471">
            <w:pPr>
              <w:pStyle w:val="Title"/>
              <w:tabs>
                <w:tab w:val="num" w:pos="1800"/>
              </w:tabs>
              <w:rPr>
                <w:rFonts w:asciiTheme="minorHAnsi" w:hAnsiTheme="minorHAnsi" w:cs="Times New Roman"/>
                <w:b w:val="0"/>
                <w:bCs w:val="0"/>
                <w:sz w:val="16"/>
                <w:szCs w:val="16"/>
                <w:u w:val="none"/>
              </w:rPr>
            </w:pPr>
            <w:r>
              <w:rPr>
                <w:rFonts w:asciiTheme="minorHAnsi" w:hAnsiTheme="minorHAnsi" w:cs="Times New Roman"/>
                <w:b w:val="0"/>
                <w:bCs w:val="0"/>
                <w:sz w:val="16"/>
                <w:szCs w:val="16"/>
                <w:u w:val="none"/>
              </w:rPr>
              <w:t>25</w:t>
            </w:r>
          </w:p>
        </w:tc>
        <w:tc>
          <w:tcPr>
            <w:tcW w:w="1727" w:type="dxa"/>
            <w:tcBorders>
              <w:right w:val="double" w:sz="4" w:space="0" w:color="auto"/>
            </w:tcBorders>
            <w:vAlign w:val="center"/>
          </w:tcPr>
          <w:p w14:paraId="763BBAE1" w14:textId="77777777" w:rsidR="00DE7749" w:rsidRPr="008473CE" w:rsidRDefault="00DE7749" w:rsidP="00623C5D">
            <w:pPr>
              <w:pStyle w:val="Title"/>
              <w:rPr>
                <w:rFonts w:ascii="Calibri" w:hAnsi="Calibri" w:cs="Calibri"/>
                <w:b w:val="0"/>
                <w:bCs w:val="0"/>
                <w:sz w:val="20"/>
                <w:szCs w:val="20"/>
                <w:u w:val="none"/>
              </w:rPr>
            </w:pPr>
          </w:p>
        </w:tc>
      </w:tr>
      <w:tr w:rsidR="00DE7749" w:rsidRPr="008473CE" w14:paraId="454D0B55" w14:textId="77777777" w:rsidTr="0062744B">
        <w:trPr>
          <w:cantSplit/>
          <w:trHeight w:val="260"/>
        </w:trPr>
        <w:tc>
          <w:tcPr>
            <w:tcW w:w="556" w:type="dxa"/>
            <w:tcBorders>
              <w:left w:val="double" w:sz="4" w:space="0" w:color="auto"/>
            </w:tcBorders>
            <w:vAlign w:val="center"/>
          </w:tcPr>
          <w:p w14:paraId="33AC878E" w14:textId="77777777" w:rsidR="00DE7749" w:rsidRPr="008473CE" w:rsidRDefault="00DE7749" w:rsidP="00C622AD">
            <w:pPr>
              <w:pStyle w:val="Title"/>
              <w:numPr>
                <w:ilvl w:val="0"/>
                <w:numId w:val="3"/>
              </w:numPr>
              <w:tabs>
                <w:tab w:val="num" w:pos="1630"/>
              </w:tabs>
              <w:jc w:val="left"/>
              <w:rPr>
                <w:rFonts w:ascii="Calibri" w:hAnsi="Calibri" w:cs="Calibri"/>
                <w:b w:val="0"/>
                <w:bCs w:val="0"/>
                <w:sz w:val="20"/>
                <w:szCs w:val="20"/>
                <w:u w:val="none"/>
              </w:rPr>
            </w:pPr>
          </w:p>
        </w:tc>
        <w:tc>
          <w:tcPr>
            <w:tcW w:w="563" w:type="dxa"/>
            <w:vAlign w:val="center"/>
          </w:tcPr>
          <w:p w14:paraId="7CD92C59" w14:textId="77777777" w:rsidR="00DE7749" w:rsidRPr="001B5A4C" w:rsidRDefault="00DE7749" w:rsidP="001B5A4C">
            <w:pPr>
              <w:tabs>
                <w:tab w:val="num" w:pos="1800"/>
              </w:tabs>
              <w:rPr>
                <w:rFonts w:asciiTheme="minorHAnsi" w:hAnsiTheme="minorHAnsi"/>
                <w:sz w:val="20"/>
              </w:rPr>
            </w:pPr>
          </w:p>
        </w:tc>
        <w:tc>
          <w:tcPr>
            <w:tcW w:w="5812" w:type="dxa"/>
            <w:vAlign w:val="center"/>
          </w:tcPr>
          <w:p w14:paraId="27ADD166" w14:textId="4BE99F34" w:rsidR="00DE7749" w:rsidRPr="001B5A4C" w:rsidRDefault="00DE7749" w:rsidP="00DE7749">
            <w:pPr>
              <w:tabs>
                <w:tab w:val="num" w:pos="1800"/>
              </w:tabs>
              <w:rPr>
                <w:rFonts w:asciiTheme="minorHAnsi" w:hAnsiTheme="minorHAnsi"/>
                <w:sz w:val="20"/>
              </w:rPr>
            </w:pPr>
          </w:p>
        </w:tc>
        <w:tc>
          <w:tcPr>
            <w:tcW w:w="720" w:type="dxa"/>
            <w:vAlign w:val="center"/>
          </w:tcPr>
          <w:p w14:paraId="52470135" w14:textId="53B93B9D" w:rsidR="00DE7749" w:rsidRPr="00807BB7" w:rsidRDefault="00A42471" w:rsidP="001B5A4C">
            <w:pPr>
              <w:pStyle w:val="Title"/>
              <w:tabs>
                <w:tab w:val="num" w:pos="1800"/>
              </w:tabs>
              <w:rPr>
                <w:rFonts w:asciiTheme="minorHAnsi" w:hAnsiTheme="minorHAnsi" w:cs="Times New Roman"/>
                <w:b w:val="0"/>
                <w:bCs w:val="0"/>
                <w:sz w:val="16"/>
                <w:szCs w:val="16"/>
                <w:u w:val="none"/>
              </w:rPr>
            </w:pPr>
            <w:r>
              <w:rPr>
                <w:rFonts w:asciiTheme="minorHAnsi" w:hAnsiTheme="minorHAnsi" w:cs="Times New Roman"/>
                <w:b w:val="0"/>
                <w:bCs w:val="0"/>
                <w:sz w:val="16"/>
                <w:szCs w:val="16"/>
                <w:u w:val="none"/>
              </w:rPr>
              <w:t>25</w:t>
            </w:r>
          </w:p>
        </w:tc>
        <w:tc>
          <w:tcPr>
            <w:tcW w:w="1727" w:type="dxa"/>
            <w:tcBorders>
              <w:bottom w:val="single" w:sz="4" w:space="0" w:color="auto"/>
              <w:right w:val="double" w:sz="4" w:space="0" w:color="auto"/>
            </w:tcBorders>
            <w:vAlign w:val="center"/>
          </w:tcPr>
          <w:p w14:paraId="4D4E061B" w14:textId="77777777" w:rsidR="00DE7749" w:rsidRPr="008473CE" w:rsidRDefault="00DE7749" w:rsidP="00C622AD">
            <w:pPr>
              <w:pStyle w:val="Title"/>
              <w:rPr>
                <w:rFonts w:ascii="Calibri" w:hAnsi="Calibri" w:cs="Calibri"/>
                <w:b w:val="0"/>
                <w:bCs w:val="0"/>
                <w:sz w:val="20"/>
                <w:szCs w:val="20"/>
                <w:u w:val="none"/>
              </w:rPr>
            </w:pPr>
          </w:p>
        </w:tc>
      </w:tr>
    </w:tbl>
    <w:p w14:paraId="05940DAC" w14:textId="77777777" w:rsidR="000A1664" w:rsidRDefault="000A1664">
      <w:pPr>
        <w:rPr>
          <w:sz w:val="8"/>
        </w:rPr>
      </w:pPr>
    </w:p>
    <w:p w14:paraId="1BDD2E3E" w14:textId="77777777" w:rsidR="00011049" w:rsidRDefault="00011049">
      <w:pPr>
        <w:rPr>
          <w:sz w:val="8"/>
        </w:rPr>
      </w:pPr>
    </w:p>
    <w:p w14:paraId="0F43C131" w14:textId="77777777" w:rsidR="00011049" w:rsidRDefault="00011049">
      <w:pPr>
        <w:rPr>
          <w:sz w:val="8"/>
        </w:rPr>
      </w:pPr>
    </w:p>
    <w:p w14:paraId="35571EE9" w14:textId="77777777" w:rsidR="00011049" w:rsidRDefault="00011049">
      <w:pPr>
        <w:rPr>
          <w:sz w:val="8"/>
        </w:rPr>
      </w:pPr>
    </w:p>
    <w:p w14:paraId="5BC27C76" w14:textId="77777777" w:rsidR="00150E18" w:rsidRPr="008473CE" w:rsidRDefault="00B76A89" w:rsidP="00A71B8C">
      <w:pPr>
        <w:spacing w:line="276" w:lineRule="auto"/>
        <w:rPr>
          <w:rFonts w:ascii="Calibri" w:hAnsi="Calibri" w:cs="Calibri"/>
        </w:rPr>
      </w:pPr>
      <w:r w:rsidRPr="008473CE">
        <w:rPr>
          <w:rFonts w:ascii="Calibri" w:hAnsi="Calibri" w:cs="Calibri"/>
          <w:b/>
        </w:rPr>
        <w:t>Instructions to students</w:t>
      </w:r>
      <w:r w:rsidR="00150E18" w:rsidRPr="008473CE">
        <w:rPr>
          <w:rFonts w:ascii="Calibri" w:hAnsi="Calibri" w:cs="Calibri"/>
          <w:b/>
        </w:rPr>
        <w:t>:</w:t>
      </w:r>
    </w:p>
    <w:p w14:paraId="4F2DA74A" w14:textId="77777777" w:rsidR="00150E18" w:rsidRPr="008473CE" w:rsidRDefault="00150E18" w:rsidP="00A71B8C">
      <w:pPr>
        <w:spacing w:line="276" w:lineRule="auto"/>
        <w:jc w:val="both"/>
        <w:rPr>
          <w:rFonts w:ascii="Calibri" w:hAnsi="Calibri" w:cs="Calibri"/>
          <w:b/>
        </w:rPr>
      </w:pPr>
    </w:p>
    <w:p w14:paraId="77A984DE" w14:textId="77777777" w:rsidR="00AF276F" w:rsidRPr="008473CE" w:rsidRDefault="00B57E59" w:rsidP="00A71B8C">
      <w:pPr>
        <w:numPr>
          <w:ilvl w:val="0"/>
          <w:numId w:val="1"/>
        </w:numPr>
        <w:spacing w:line="276" w:lineRule="auto"/>
        <w:rPr>
          <w:rFonts w:ascii="Calibri" w:hAnsi="Calibri" w:cs="Calibri"/>
        </w:rPr>
      </w:pPr>
      <w:r w:rsidRPr="008473CE">
        <w:rPr>
          <w:rFonts w:ascii="Calibri" w:hAnsi="Calibri" w:cs="Calibri"/>
        </w:rPr>
        <w:t>The a</w:t>
      </w:r>
      <w:r w:rsidR="00AF276F" w:rsidRPr="008473CE">
        <w:rPr>
          <w:rFonts w:ascii="Calibri" w:hAnsi="Calibri" w:cs="Calibri"/>
        </w:rPr>
        <w:t>ssignment has to be neatly word processed as per the prescribed format.</w:t>
      </w:r>
    </w:p>
    <w:p w14:paraId="3D5B3D6C" w14:textId="77777777" w:rsidR="00AF276F" w:rsidRPr="008473CE" w:rsidRDefault="00AF276F" w:rsidP="00A71B8C">
      <w:pPr>
        <w:numPr>
          <w:ilvl w:val="0"/>
          <w:numId w:val="1"/>
        </w:numPr>
        <w:spacing w:line="276" w:lineRule="auto"/>
        <w:rPr>
          <w:rFonts w:ascii="Calibri" w:hAnsi="Calibri" w:cs="Calibri"/>
        </w:rPr>
      </w:pPr>
      <w:r w:rsidRPr="008473CE">
        <w:rPr>
          <w:rFonts w:ascii="Calibri" w:hAnsi="Calibri" w:cs="Calibri"/>
        </w:rPr>
        <w:t>The maximum number o</w:t>
      </w:r>
      <w:r w:rsidR="00071493" w:rsidRPr="008473CE">
        <w:rPr>
          <w:rFonts w:ascii="Calibri" w:hAnsi="Calibri" w:cs="Calibri"/>
        </w:rPr>
        <w:t>f pages should be restricted to</w:t>
      </w:r>
      <w:r w:rsidR="006F68C5">
        <w:rPr>
          <w:rFonts w:ascii="Calibri" w:hAnsi="Calibri" w:cs="Calibri"/>
        </w:rPr>
        <w:t xml:space="preserve"> </w:t>
      </w:r>
      <w:r w:rsidRPr="008473CE">
        <w:rPr>
          <w:rFonts w:ascii="Calibri" w:hAnsi="Calibri" w:cs="Calibri"/>
          <w:b/>
        </w:rPr>
        <w:t>35</w:t>
      </w:r>
      <w:r w:rsidRPr="008473CE">
        <w:rPr>
          <w:rFonts w:ascii="Calibri" w:hAnsi="Calibri" w:cs="Calibri"/>
        </w:rPr>
        <w:t>.</w:t>
      </w:r>
    </w:p>
    <w:p w14:paraId="70502CFA" w14:textId="77777777" w:rsidR="00AF276F" w:rsidRPr="008473CE" w:rsidRDefault="00402B99" w:rsidP="00A71B8C">
      <w:pPr>
        <w:numPr>
          <w:ilvl w:val="0"/>
          <w:numId w:val="1"/>
        </w:numPr>
        <w:spacing w:line="276" w:lineRule="auto"/>
        <w:rPr>
          <w:rFonts w:ascii="Calibri" w:hAnsi="Calibri" w:cs="Calibri"/>
        </w:rPr>
      </w:pPr>
      <w:r w:rsidRPr="008473CE">
        <w:rPr>
          <w:rFonts w:ascii="Calibri" w:hAnsi="Calibri" w:cs="Calibri"/>
        </w:rPr>
        <w:t xml:space="preserve">Use </w:t>
      </w:r>
      <w:r w:rsidR="00AF276F" w:rsidRPr="008473CE">
        <w:rPr>
          <w:rFonts w:ascii="Calibri" w:hAnsi="Calibri" w:cs="Calibri"/>
        </w:rPr>
        <w:t>only SI units</w:t>
      </w:r>
    </w:p>
    <w:p w14:paraId="4EDA5D5E" w14:textId="27858F3B" w:rsidR="00AF276F" w:rsidRPr="00A12ED3" w:rsidRDefault="00AF276F" w:rsidP="00A71B8C">
      <w:pPr>
        <w:numPr>
          <w:ilvl w:val="0"/>
          <w:numId w:val="1"/>
        </w:numPr>
        <w:spacing w:line="276" w:lineRule="auto"/>
        <w:jc w:val="both"/>
        <w:rPr>
          <w:rFonts w:ascii="Calibri" w:hAnsi="Calibri" w:cs="Calibri"/>
          <w:bCs/>
        </w:rPr>
      </w:pPr>
      <w:r w:rsidRPr="00A12ED3">
        <w:rPr>
          <w:rFonts w:ascii="Calibri" w:hAnsi="Calibri" w:cs="Calibri"/>
          <w:b/>
        </w:rPr>
        <w:t xml:space="preserve">Submission Date: </w:t>
      </w:r>
      <w:r w:rsidR="00A42471">
        <w:rPr>
          <w:rFonts w:ascii="Calibri" w:hAnsi="Calibri" w:cs="Calibri"/>
          <w:b/>
        </w:rPr>
        <w:t>08/09</w:t>
      </w:r>
      <w:r w:rsidR="00A20452">
        <w:rPr>
          <w:rFonts w:ascii="Calibri" w:hAnsi="Calibri" w:cs="Calibri"/>
          <w:b/>
        </w:rPr>
        <w:t>/2</w:t>
      </w:r>
      <w:r w:rsidR="00A42471">
        <w:rPr>
          <w:rFonts w:ascii="Calibri" w:hAnsi="Calibri" w:cs="Calibri"/>
          <w:b/>
        </w:rPr>
        <w:t>3</w:t>
      </w:r>
    </w:p>
    <w:p w14:paraId="2A3CC461" w14:textId="77777777" w:rsidR="00C254E5" w:rsidRPr="008473CE" w:rsidRDefault="00A81385" w:rsidP="00A71B8C">
      <w:pPr>
        <w:numPr>
          <w:ilvl w:val="0"/>
          <w:numId w:val="1"/>
        </w:numPr>
        <w:spacing w:line="276" w:lineRule="auto"/>
        <w:jc w:val="both"/>
        <w:rPr>
          <w:rFonts w:ascii="Calibri" w:hAnsi="Calibri" w:cs="Calibri"/>
          <w:bCs/>
        </w:rPr>
      </w:pPr>
      <w:r w:rsidRPr="008473CE">
        <w:rPr>
          <w:rFonts w:ascii="Calibri" w:hAnsi="Calibri" w:cs="Calibri"/>
          <w:b/>
        </w:rPr>
        <w:t>S</w:t>
      </w:r>
      <w:r w:rsidR="00C254E5" w:rsidRPr="008473CE">
        <w:rPr>
          <w:rFonts w:ascii="Calibri" w:hAnsi="Calibri" w:cs="Calibri"/>
          <w:b/>
        </w:rPr>
        <w:t>ubmission</w:t>
      </w:r>
      <w:r w:rsidRPr="008473CE">
        <w:rPr>
          <w:rFonts w:ascii="Calibri" w:hAnsi="Calibri" w:cs="Calibri"/>
          <w:b/>
        </w:rPr>
        <w:t xml:space="preserve"> after the due date is not permitted.</w:t>
      </w:r>
    </w:p>
    <w:p w14:paraId="78467FEC" w14:textId="77777777" w:rsidR="00AF276F" w:rsidRPr="008473CE" w:rsidRDefault="00AF276F" w:rsidP="00A71B8C">
      <w:pPr>
        <w:numPr>
          <w:ilvl w:val="0"/>
          <w:numId w:val="1"/>
        </w:numPr>
        <w:spacing w:line="276" w:lineRule="auto"/>
        <w:jc w:val="both"/>
        <w:rPr>
          <w:rFonts w:ascii="Calibri" w:hAnsi="Calibri" w:cs="Calibri"/>
          <w:bCs/>
        </w:rPr>
      </w:pPr>
      <w:r w:rsidRPr="008473CE">
        <w:rPr>
          <w:rFonts w:ascii="Calibri" w:hAnsi="Calibri" w:cs="Calibri"/>
          <w:bCs/>
        </w:rPr>
        <w:t>Method of evaluation as per the submission and marking scheme</w:t>
      </w:r>
    </w:p>
    <w:p w14:paraId="43A673E6" w14:textId="77777777" w:rsidR="00AF276F" w:rsidRPr="008473CE" w:rsidRDefault="00AF276F" w:rsidP="00A71B8C">
      <w:pPr>
        <w:numPr>
          <w:ilvl w:val="0"/>
          <w:numId w:val="1"/>
        </w:numPr>
        <w:spacing w:line="276" w:lineRule="auto"/>
        <w:jc w:val="both"/>
        <w:rPr>
          <w:rFonts w:ascii="Calibri" w:hAnsi="Calibri" w:cs="Calibri"/>
          <w:bCs/>
          <w:szCs w:val="22"/>
        </w:rPr>
      </w:pPr>
      <w:r w:rsidRPr="008473CE">
        <w:rPr>
          <w:rFonts w:ascii="Calibri" w:hAnsi="Calibri" w:cs="Calibri"/>
          <w:bCs/>
          <w:szCs w:val="22"/>
        </w:rPr>
        <w:t>At the end, you are required to comment on -</w:t>
      </w:r>
    </w:p>
    <w:p w14:paraId="63B91F6F" w14:textId="77777777" w:rsidR="00AF276F" w:rsidRPr="008473CE" w:rsidRDefault="00AF276F" w:rsidP="00A71B8C">
      <w:pPr>
        <w:numPr>
          <w:ilvl w:val="1"/>
          <w:numId w:val="1"/>
        </w:numPr>
        <w:spacing w:line="276" w:lineRule="auto"/>
        <w:jc w:val="both"/>
        <w:rPr>
          <w:rFonts w:ascii="Calibri" w:hAnsi="Calibri" w:cs="Calibri"/>
          <w:bCs/>
          <w:szCs w:val="22"/>
        </w:rPr>
      </w:pPr>
      <w:r w:rsidRPr="008473CE">
        <w:rPr>
          <w:rFonts w:ascii="Calibri" w:hAnsi="Calibri" w:cs="Calibri"/>
          <w:bCs/>
          <w:szCs w:val="22"/>
        </w:rPr>
        <w:t>Benefits you have derived by solving this assignment</w:t>
      </w:r>
    </w:p>
    <w:p w14:paraId="4FF7E035" w14:textId="77777777" w:rsidR="00AF276F" w:rsidRPr="008473CE" w:rsidRDefault="00AF276F" w:rsidP="00A71B8C">
      <w:pPr>
        <w:numPr>
          <w:ilvl w:val="1"/>
          <w:numId w:val="1"/>
        </w:numPr>
        <w:spacing w:line="276" w:lineRule="auto"/>
        <w:jc w:val="both"/>
        <w:rPr>
          <w:rFonts w:ascii="Calibri" w:hAnsi="Calibri" w:cs="Calibri"/>
          <w:bCs/>
          <w:szCs w:val="22"/>
        </w:rPr>
      </w:pPr>
      <w:r w:rsidRPr="008473CE">
        <w:rPr>
          <w:rFonts w:ascii="Calibri" w:hAnsi="Calibri" w:cs="Calibri"/>
          <w:bCs/>
          <w:szCs w:val="22"/>
        </w:rPr>
        <w:t xml:space="preserve">Whether assignment was able to assess </w:t>
      </w:r>
      <w:r w:rsidRPr="008473CE">
        <w:rPr>
          <w:rFonts w:ascii="Calibri" w:hAnsi="Calibri" w:cs="Calibri"/>
          <w:bCs/>
          <w:i/>
          <w:szCs w:val="22"/>
        </w:rPr>
        <w:t>module learning outcomes</w:t>
      </w:r>
      <w:r w:rsidRPr="008473CE">
        <w:rPr>
          <w:rFonts w:ascii="Calibri" w:hAnsi="Calibri" w:cs="Calibri"/>
          <w:bCs/>
          <w:szCs w:val="22"/>
        </w:rPr>
        <w:t xml:space="preserve"> or not?</w:t>
      </w:r>
    </w:p>
    <w:p w14:paraId="736126E5" w14:textId="77777777" w:rsidR="007F5F36" w:rsidRDefault="007F5F36" w:rsidP="00A71B8C">
      <w:pPr>
        <w:numPr>
          <w:ilvl w:val="0"/>
          <w:numId w:val="1"/>
        </w:numPr>
        <w:spacing w:line="276" w:lineRule="auto"/>
        <w:jc w:val="both"/>
        <w:rPr>
          <w:rFonts w:ascii="Calibri" w:hAnsi="Calibri" w:cs="Calibri"/>
          <w:bCs/>
        </w:rPr>
      </w:pPr>
      <w:r w:rsidRPr="008473CE">
        <w:rPr>
          <w:rFonts w:ascii="Calibri" w:hAnsi="Calibri" w:cs="Calibri"/>
          <w:bCs/>
        </w:rPr>
        <w:t xml:space="preserve">IMPORTANT: It </w:t>
      </w:r>
      <w:r w:rsidR="00AF276F" w:rsidRPr="008473CE">
        <w:rPr>
          <w:rFonts w:ascii="Calibri" w:hAnsi="Calibri" w:cs="Calibri"/>
          <w:bCs/>
        </w:rPr>
        <w:t xml:space="preserve">is </w:t>
      </w:r>
      <w:r w:rsidRPr="008473CE">
        <w:rPr>
          <w:rFonts w:ascii="Calibri" w:hAnsi="Calibri" w:cs="Calibri"/>
          <w:bCs/>
        </w:rPr>
        <w:t>essential that all the sources used in preparation of the assignment must be suitably referenced in the text.</w:t>
      </w:r>
    </w:p>
    <w:p w14:paraId="711E10A1" w14:textId="77777777" w:rsidR="006F68C5" w:rsidRPr="008473CE" w:rsidRDefault="006F68C5" w:rsidP="006F68C5">
      <w:pPr>
        <w:spacing w:line="276" w:lineRule="auto"/>
        <w:ind w:left="720"/>
        <w:jc w:val="both"/>
        <w:rPr>
          <w:rFonts w:ascii="Calibri" w:hAnsi="Calibri" w:cs="Calibri"/>
          <w:bCs/>
        </w:rPr>
      </w:pPr>
    </w:p>
    <w:p w14:paraId="687FE4DF" w14:textId="77777777" w:rsidR="00317A97" w:rsidRPr="009B333E" w:rsidRDefault="00317A97" w:rsidP="00A71B8C">
      <w:pPr>
        <w:pStyle w:val="Heading4"/>
        <w:spacing w:line="276" w:lineRule="auto"/>
        <w:rPr>
          <w:rFonts w:ascii="Calibri" w:hAnsi="Calibri" w:cs="Calibri"/>
          <w:u w:val="none"/>
        </w:rPr>
      </w:pPr>
      <w:r>
        <w:rPr>
          <w:rFonts w:cs="Calibri"/>
          <w:lang w:val="en-IN"/>
        </w:rPr>
        <w:tab/>
      </w:r>
      <w:r>
        <w:rPr>
          <w:rFonts w:cs="Calibri"/>
          <w:lang w:val="en-IN"/>
        </w:rPr>
        <w:tab/>
      </w:r>
      <w:r>
        <w:rPr>
          <w:rFonts w:cs="Calibri"/>
          <w:lang w:val="en-IN"/>
        </w:rPr>
        <w:tab/>
      </w:r>
      <w:r>
        <w:rPr>
          <w:rFonts w:cs="Calibri"/>
          <w:lang w:val="en-IN"/>
        </w:rPr>
        <w:tab/>
      </w:r>
      <w:r>
        <w:rPr>
          <w:rFonts w:cs="Calibri"/>
          <w:lang w:val="en-IN"/>
        </w:rPr>
        <w:tab/>
      </w:r>
      <w:r w:rsidR="00745DF7">
        <w:rPr>
          <w:rFonts w:cs="Calibri"/>
          <w:lang w:val="en-IN"/>
        </w:rPr>
        <w:tab/>
      </w:r>
      <w:r w:rsidR="00745DF7">
        <w:rPr>
          <w:rFonts w:cs="Calibri"/>
          <w:lang w:val="en-IN"/>
        </w:rPr>
        <w:tab/>
      </w:r>
      <w:r w:rsidR="00745DF7">
        <w:rPr>
          <w:rFonts w:cs="Calibri"/>
          <w:lang w:val="en-IN"/>
        </w:rPr>
        <w:tab/>
      </w:r>
      <w:r w:rsidR="00745DF7">
        <w:rPr>
          <w:rFonts w:cs="Calibri"/>
          <w:lang w:val="en-IN"/>
        </w:rPr>
        <w:tab/>
      </w:r>
      <w:r w:rsidR="00745DF7">
        <w:rPr>
          <w:rFonts w:cs="Calibri"/>
          <w:lang w:val="en-IN"/>
        </w:rPr>
        <w:tab/>
      </w:r>
    </w:p>
    <w:p w14:paraId="0D7C3C72" w14:textId="77777777" w:rsidR="00173F2A" w:rsidRPr="008473CE" w:rsidRDefault="00173F2A" w:rsidP="00A71B8C">
      <w:pPr>
        <w:pStyle w:val="Heading4"/>
        <w:spacing w:line="276" w:lineRule="auto"/>
        <w:rPr>
          <w:rFonts w:ascii="Calibri" w:hAnsi="Calibri" w:cs="Calibri"/>
        </w:rPr>
      </w:pPr>
      <w:r w:rsidRPr="008473CE">
        <w:rPr>
          <w:rFonts w:ascii="Calibri" w:hAnsi="Calibri" w:cs="Calibri"/>
        </w:rPr>
        <w:t>Guidelines for Submission</w:t>
      </w:r>
    </w:p>
    <w:p w14:paraId="7227976F" w14:textId="77777777" w:rsidR="00173F2A" w:rsidRPr="008473CE" w:rsidRDefault="00173F2A" w:rsidP="00A71B8C">
      <w:pPr>
        <w:spacing w:line="276" w:lineRule="auto"/>
        <w:rPr>
          <w:rFonts w:ascii="Calibri" w:hAnsi="Calibri" w:cs="Calibri"/>
          <w:sz w:val="24"/>
        </w:rPr>
      </w:pPr>
      <w:r w:rsidRPr="008473CE">
        <w:rPr>
          <w:rFonts w:ascii="Calibri" w:hAnsi="Calibri" w:cs="Calibri"/>
          <w:i/>
          <w:sz w:val="24"/>
        </w:rPr>
        <w:t>Citation</w:t>
      </w:r>
      <w:r w:rsidRPr="008473CE">
        <w:rPr>
          <w:rFonts w:ascii="Calibri" w:hAnsi="Calibri" w:cs="Calibri"/>
          <w:sz w:val="24"/>
        </w:rPr>
        <w:t xml:space="preserve"> of the </w:t>
      </w:r>
      <w:r w:rsidRPr="008473CE">
        <w:rPr>
          <w:rFonts w:ascii="Calibri" w:hAnsi="Calibri" w:cs="Calibri"/>
          <w:i/>
          <w:sz w:val="24"/>
        </w:rPr>
        <w:t>references</w:t>
      </w:r>
      <w:r w:rsidRPr="008473CE">
        <w:rPr>
          <w:rFonts w:ascii="Calibri" w:hAnsi="Calibri" w:cs="Calibri"/>
          <w:sz w:val="24"/>
        </w:rPr>
        <w:t xml:space="preserve"> in the text is necessary in all the parts.</w:t>
      </w:r>
    </w:p>
    <w:p w14:paraId="402B88CB" w14:textId="78849E97" w:rsidR="00173F2A" w:rsidRPr="008473CE" w:rsidRDefault="00173F2A" w:rsidP="00A42471">
      <w:pPr>
        <w:spacing w:line="276" w:lineRule="auto"/>
        <w:rPr>
          <w:rFonts w:ascii="Calibri" w:hAnsi="Calibri" w:cs="Calibri"/>
        </w:rPr>
      </w:pPr>
    </w:p>
    <w:p w14:paraId="612BA7F7" w14:textId="77777777" w:rsidR="00173F2A" w:rsidRPr="00D47AC5" w:rsidRDefault="00173F2A" w:rsidP="00A71B8C">
      <w:pPr>
        <w:numPr>
          <w:ilvl w:val="0"/>
          <w:numId w:val="2"/>
        </w:numPr>
        <w:spacing w:line="276" w:lineRule="auto"/>
        <w:rPr>
          <w:rFonts w:ascii="Calibri" w:hAnsi="Calibri" w:cs="Calibri"/>
        </w:rPr>
      </w:pPr>
      <w:r w:rsidRPr="008473CE">
        <w:rPr>
          <w:rFonts w:ascii="Calibri" w:hAnsi="Calibri" w:cs="Calibri"/>
          <w:b/>
          <w:i/>
        </w:rPr>
        <w:t>Please note: Marks will be awarded only to the sections and sub-sections clearly indicated as per the problem statement.</w:t>
      </w:r>
    </w:p>
    <w:p w14:paraId="02908FDA" w14:textId="77777777" w:rsidR="0097081F" w:rsidRDefault="0097081F" w:rsidP="00863957">
      <w:pPr>
        <w:spacing w:line="276" w:lineRule="auto"/>
        <w:jc w:val="center"/>
        <w:rPr>
          <w:rFonts w:ascii="Calibri" w:hAnsi="Calibri" w:cs="Calibri"/>
          <w:sz w:val="32"/>
          <w:szCs w:val="32"/>
        </w:rPr>
      </w:pPr>
      <w:r w:rsidRPr="008473CE">
        <w:rPr>
          <w:rFonts w:ascii="Calibri" w:hAnsi="Calibri" w:cs="Calibri"/>
          <w:sz w:val="32"/>
          <w:szCs w:val="32"/>
        </w:rPr>
        <w:sym w:font="Wingdings 2" w:char="F065"/>
      </w:r>
      <w:r w:rsidRPr="008473CE">
        <w:rPr>
          <w:rFonts w:ascii="Calibri" w:hAnsi="Calibri" w:cs="Calibri"/>
          <w:sz w:val="32"/>
          <w:szCs w:val="32"/>
        </w:rPr>
        <w:sym w:font="Wingdings 2" w:char="F066"/>
      </w:r>
    </w:p>
    <w:p w14:paraId="7DEBFE43" w14:textId="77777777" w:rsidR="00736B55" w:rsidRDefault="00736B55" w:rsidP="00863957">
      <w:pPr>
        <w:spacing w:line="276" w:lineRule="auto"/>
        <w:jc w:val="center"/>
        <w:rPr>
          <w:rFonts w:ascii="Calibri" w:hAnsi="Calibri" w:cs="Calibri"/>
          <w:sz w:val="32"/>
          <w:szCs w:val="32"/>
        </w:rPr>
      </w:pPr>
    </w:p>
    <w:p w14:paraId="77CCE1D3" w14:textId="77777777" w:rsidR="00736B55" w:rsidRDefault="00736B55" w:rsidP="00863957">
      <w:pPr>
        <w:spacing w:line="276" w:lineRule="auto"/>
        <w:jc w:val="center"/>
        <w:rPr>
          <w:rFonts w:ascii="Calibri" w:hAnsi="Calibri" w:cs="Calibri"/>
          <w:sz w:val="32"/>
          <w:szCs w:val="32"/>
        </w:rPr>
      </w:pPr>
    </w:p>
    <w:p w14:paraId="4A4F5833" w14:textId="77777777" w:rsidR="00736B55" w:rsidRDefault="00736B55" w:rsidP="00863957">
      <w:pPr>
        <w:spacing w:line="276" w:lineRule="auto"/>
        <w:jc w:val="center"/>
        <w:rPr>
          <w:rFonts w:ascii="Calibri" w:hAnsi="Calibri" w:cs="Calibri"/>
          <w:sz w:val="32"/>
          <w:szCs w:val="32"/>
        </w:rPr>
      </w:pPr>
    </w:p>
    <w:p w14:paraId="1195D98A" w14:textId="3D4AB5C0" w:rsidR="00736B55" w:rsidRPr="00AE0465" w:rsidRDefault="0063702C" w:rsidP="0063702C">
      <w:pPr>
        <w:spacing w:line="276" w:lineRule="auto"/>
        <w:rPr>
          <w:rFonts w:asciiTheme="minorHAnsi" w:hAnsiTheme="minorHAnsi" w:cstheme="minorHAnsi"/>
        </w:rPr>
      </w:pPr>
      <w:r w:rsidRPr="00AE0465">
        <w:rPr>
          <w:rFonts w:asciiTheme="minorHAnsi" w:hAnsiTheme="minorHAnsi" w:cstheme="minorHAnsi"/>
        </w:rPr>
        <w:t>Introduction to Machine Learning</w:t>
      </w:r>
    </w:p>
    <w:p w14:paraId="2DCFFE77" w14:textId="77777777" w:rsidR="00AE0465" w:rsidRPr="00AE0465" w:rsidRDefault="00AE0465" w:rsidP="0063702C">
      <w:pPr>
        <w:spacing w:line="276" w:lineRule="auto"/>
        <w:rPr>
          <w:rFonts w:asciiTheme="minorHAnsi" w:hAnsiTheme="minorHAnsi" w:cstheme="minorHAnsi"/>
        </w:rPr>
      </w:pPr>
    </w:p>
    <w:p w14:paraId="75CEE819" w14:textId="77777777" w:rsidR="00AE0465" w:rsidRPr="00AE0465" w:rsidRDefault="00AE0465" w:rsidP="00AE0465">
      <w:pPr>
        <w:spacing w:line="276" w:lineRule="auto"/>
        <w:rPr>
          <w:rFonts w:asciiTheme="minorHAnsi" w:hAnsiTheme="minorHAnsi" w:cstheme="minorHAnsi"/>
          <w:lang w:val="en-IN"/>
        </w:rPr>
      </w:pPr>
      <w:r w:rsidRPr="00AE0465">
        <w:rPr>
          <w:rFonts w:asciiTheme="minorHAnsi" w:hAnsiTheme="minorHAnsi" w:cstheme="minorHAnsi"/>
          <w:lang w:val="en-IN"/>
        </w:rPr>
        <w:t>Machine learning is programming computers to optimize a performance criterion using example data or past experience. We have a model defined up to some parameters, and learning is the execution of a computer program to optimize the parameters of the model using the training data or past experience. The model may be predictive to make predictions in the future, or descriptive to gain knowledge from data.</w:t>
      </w:r>
    </w:p>
    <w:p w14:paraId="1DAB05CA" w14:textId="77777777" w:rsidR="00AE0465" w:rsidRDefault="00AE0465" w:rsidP="00AE0465">
      <w:pPr>
        <w:spacing w:line="276" w:lineRule="auto"/>
        <w:rPr>
          <w:rFonts w:asciiTheme="minorHAnsi" w:hAnsiTheme="minorHAnsi" w:cstheme="minorHAnsi"/>
          <w:lang w:val="en-IN"/>
        </w:rPr>
      </w:pPr>
      <w:r w:rsidRPr="00AE0465">
        <w:rPr>
          <w:rFonts w:asciiTheme="minorHAnsi" w:hAnsiTheme="minorHAnsi" w:cstheme="minorHAnsi"/>
          <w:lang w:val="en-IN"/>
        </w:rPr>
        <w:t>The field of study known as machine learning is concerned with the question of how to construct computer programs that automatically improve with experience.</w:t>
      </w:r>
    </w:p>
    <w:p w14:paraId="5203436A" w14:textId="77777777" w:rsidR="00AE0465" w:rsidRDefault="00AE0465" w:rsidP="00AE0465">
      <w:pPr>
        <w:spacing w:line="276" w:lineRule="auto"/>
        <w:rPr>
          <w:rFonts w:asciiTheme="minorHAnsi" w:hAnsiTheme="minorHAnsi" w:cstheme="minorHAnsi"/>
          <w:lang w:val="en-IN"/>
        </w:rPr>
      </w:pPr>
    </w:p>
    <w:p w14:paraId="05C628FC" w14:textId="0727E22E" w:rsidR="00AE0465" w:rsidRDefault="00AE0465" w:rsidP="00AE0465">
      <w:pPr>
        <w:spacing w:line="276" w:lineRule="auto"/>
        <w:rPr>
          <w:rFonts w:asciiTheme="minorHAnsi" w:hAnsiTheme="minorHAnsi" w:cstheme="minorHAnsi"/>
          <w:lang w:val="en-IN"/>
        </w:rPr>
      </w:pPr>
      <w:r>
        <w:rPr>
          <w:rFonts w:asciiTheme="minorHAnsi" w:hAnsiTheme="minorHAnsi" w:cstheme="minorHAnsi"/>
          <w:lang w:val="en-IN"/>
        </w:rPr>
        <w:t>Chosen Dataset: Heart Diseases</w:t>
      </w:r>
    </w:p>
    <w:p w14:paraId="07F26CDB" w14:textId="77777777" w:rsidR="00AE0465" w:rsidRDefault="00AE0465" w:rsidP="00AE0465">
      <w:pPr>
        <w:spacing w:line="276" w:lineRule="auto"/>
        <w:rPr>
          <w:rFonts w:asciiTheme="minorHAnsi" w:hAnsiTheme="minorHAnsi" w:cstheme="minorHAnsi"/>
          <w:lang w:val="en-IN"/>
        </w:rPr>
      </w:pPr>
    </w:p>
    <w:p w14:paraId="061AD6F2" w14:textId="463F59E6" w:rsidR="00AE0465" w:rsidRPr="00AE0465" w:rsidRDefault="005138F6" w:rsidP="00AE0465">
      <w:pPr>
        <w:spacing w:line="276" w:lineRule="auto"/>
        <w:rPr>
          <w:rFonts w:asciiTheme="minorHAnsi" w:hAnsiTheme="minorHAnsi" w:cstheme="minorHAnsi"/>
          <w:lang w:val="en-IN"/>
        </w:rPr>
      </w:pPr>
      <w:r w:rsidRPr="005138F6">
        <w:rPr>
          <w:rFonts w:asciiTheme="minorHAnsi" w:hAnsiTheme="minorHAnsi" w:cstheme="minorHAnsi"/>
        </w:rPr>
        <w:t>We have a data which classified if patients have heart disease or not according to features in it. We will try to use this data to create a model which tries predict if a patient has this disease or not. We will use logistic regression (classification) algorithm.</w:t>
      </w:r>
    </w:p>
    <w:p w14:paraId="0B2ECEC9" w14:textId="77777777" w:rsidR="00AE0465" w:rsidRDefault="00AE0465" w:rsidP="0063702C">
      <w:pPr>
        <w:spacing w:line="276" w:lineRule="auto"/>
      </w:pPr>
    </w:p>
    <w:p w14:paraId="2197BF3C" w14:textId="77777777" w:rsidR="005138F6" w:rsidRPr="005C400E" w:rsidRDefault="005138F6" w:rsidP="0063702C">
      <w:pPr>
        <w:spacing w:line="276" w:lineRule="auto"/>
        <w:rPr>
          <w:rFonts w:asciiTheme="minorHAnsi" w:hAnsiTheme="minorHAnsi" w:cstheme="minorHAnsi"/>
        </w:rPr>
      </w:pPr>
    </w:p>
    <w:p w14:paraId="14DF222A" w14:textId="123354C9" w:rsidR="005138F6" w:rsidRDefault="005C400E" w:rsidP="0063702C">
      <w:pPr>
        <w:spacing w:line="276" w:lineRule="auto"/>
        <w:rPr>
          <w:rFonts w:asciiTheme="minorHAnsi" w:hAnsiTheme="minorHAnsi" w:cstheme="minorHAnsi"/>
        </w:rPr>
      </w:pPr>
      <w:r w:rsidRPr="005C400E">
        <w:rPr>
          <w:rFonts w:asciiTheme="minorHAnsi" w:hAnsiTheme="minorHAnsi" w:cstheme="minorHAnsi"/>
        </w:rPr>
        <w:t>Used Code:</w:t>
      </w:r>
    </w:p>
    <w:p w14:paraId="1CF83ACD" w14:textId="77777777" w:rsidR="005C400E" w:rsidRDefault="005C400E" w:rsidP="0063702C">
      <w:pPr>
        <w:spacing w:line="276" w:lineRule="auto"/>
        <w:rPr>
          <w:rFonts w:asciiTheme="minorHAnsi" w:hAnsiTheme="minorHAnsi" w:cstheme="minorHAnsi"/>
        </w:rPr>
      </w:pPr>
    </w:p>
    <w:p w14:paraId="35F4E967" w14:textId="7977C2AA" w:rsidR="005C400E" w:rsidRDefault="003D21D7" w:rsidP="0063702C">
      <w:pPr>
        <w:spacing w:line="276" w:lineRule="auto"/>
        <w:rPr>
          <w:rFonts w:asciiTheme="minorHAnsi" w:hAnsiTheme="minorHAnsi" w:cstheme="minorHAnsi"/>
        </w:rPr>
      </w:pPr>
      <w:r w:rsidRPr="003D21D7">
        <w:rPr>
          <w:rFonts w:asciiTheme="minorHAnsi" w:hAnsiTheme="minorHAnsi" w:cstheme="minorHAnsi"/>
          <w:noProof/>
        </w:rPr>
        <w:drawing>
          <wp:inline distT="0" distB="0" distL="0" distR="0" wp14:anchorId="0273E667" wp14:editId="2C394773">
            <wp:extent cx="6286500" cy="4489450"/>
            <wp:effectExtent l="0" t="0" r="0" b="6350"/>
            <wp:docPr id="40728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88446" name=""/>
                    <pic:cNvPicPr/>
                  </pic:nvPicPr>
                  <pic:blipFill>
                    <a:blip r:embed="rId8"/>
                    <a:stretch>
                      <a:fillRect/>
                    </a:stretch>
                  </pic:blipFill>
                  <pic:spPr>
                    <a:xfrm>
                      <a:off x="0" y="0"/>
                      <a:ext cx="6286500" cy="4489450"/>
                    </a:xfrm>
                    <a:prstGeom prst="rect">
                      <a:avLst/>
                    </a:prstGeom>
                  </pic:spPr>
                </pic:pic>
              </a:graphicData>
            </a:graphic>
          </wp:inline>
        </w:drawing>
      </w:r>
    </w:p>
    <w:p w14:paraId="65D0935F" w14:textId="77777777" w:rsidR="003D21D7" w:rsidRDefault="003D21D7" w:rsidP="0063702C">
      <w:pPr>
        <w:spacing w:line="276" w:lineRule="auto"/>
        <w:rPr>
          <w:rFonts w:asciiTheme="minorHAnsi" w:hAnsiTheme="minorHAnsi" w:cstheme="minorHAnsi"/>
        </w:rPr>
      </w:pPr>
    </w:p>
    <w:p w14:paraId="1867DEDB" w14:textId="373AA0D5" w:rsidR="003D21D7" w:rsidRDefault="005C649A" w:rsidP="0063702C">
      <w:pPr>
        <w:spacing w:line="276" w:lineRule="auto"/>
        <w:rPr>
          <w:rFonts w:asciiTheme="minorHAnsi" w:hAnsiTheme="minorHAnsi" w:cstheme="minorHAnsi"/>
        </w:rPr>
      </w:pPr>
      <w:r w:rsidRPr="005C649A">
        <w:rPr>
          <w:rFonts w:asciiTheme="minorHAnsi" w:hAnsiTheme="minorHAnsi" w:cstheme="minorHAnsi"/>
          <w:noProof/>
        </w:rPr>
        <w:lastRenderedPageBreak/>
        <w:drawing>
          <wp:inline distT="0" distB="0" distL="0" distR="0" wp14:anchorId="5F38DEC6" wp14:editId="0AF89FB0">
            <wp:extent cx="6286500" cy="2762250"/>
            <wp:effectExtent l="0" t="0" r="0" b="0"/>
            <wp:docPr id="139876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62451" name=""/>
                    <pic:cNvPicPr/>
                  </pic:nvPicPr>
                  <pic:blipFill>
                    <a:blip r:embed="rId9"/>
                    <a:stretch>
                      <a:fillRect/>
                    </a:stretch>
                  </pic:blipFill>
                  <pic:spPr>
                    <a:xfrm>
                      <a:off x="0" y="0"/>
                      <a:ext cx="6286500" cy="2762250"/>
                    </a:xfrm>
                    <a:prstGeom prst="rect">
                      <a:avLst/>
                    </a:prstGeom>
                  </pic:spPr>
                </pic:pic>
              </a:graphicData>
            </a:graphic>
          </wp:inline>
        </w:drawing>
      </w:r>
    </w:p>
    <w:p w14:paraId="0FBE5D6F" w14:textId="77777777" w:rsidR="005C649A" w:rsidRDefault="005C649A" w:rsidP="0063702C">
      <w:pPr>
        <w:spacing w:line="276" w:lineRule="auto"/>
        <w:rPr>
          <w:rFonts w:asciiTheme="minorHAnsi" w:hAnsiTheme="minorHAnsi" w:cstheme="minorHAnsi"/>
        </w:rPr>
      </w:pPr>
    </w:p>
    <w:p w14:paraId="1B7FD9E7" w14:textId="77777777" w:rsidR="005C649A" w:rsidRDefault="005C649A" w:rsidP="0063702C">
      <w:pPr>
        <w:spacing w:line="276" w:lineRule="auto"/>
        <w:rPr>
          <w:rFonts w:asciiTheme="minorHAnsi" w:hAnsiTheme="minorHAnsi" w:cstheme="minorHAnsi"/>
        </w:rPr>
      </w:pPr>
    </w:p>
    <w:p w14:paraId="65D9E07A" w14:textId="52CED65D" w:rsidR="005C649A" w:rsidRDefault="005C649A" w:rsidP="0063702C">
      <w:pPr>
        <w:spacing w:line="276" w:lineRule="auto"/>
        <w:rPr>
          <w:rFonts w:asciiTheme="minorHAnsi" w:hAnsiTheme="minorHAnsi" w:cstheme="minorHAnsi"/>
        </w:rPr>
      </w:pPr>
      <w:r>
        <w:rPr>
          <w:rFonts w:asciiTheme="minorHAnsi" w:hAnsiTheme="minorHAnsi" w:cstheme="minorHAnsi"/>
        </w:rPr>
        <w:t>Results:</w:t>
      </w:r>
    </w:p>
    <w:p w14:paraId="52951A37" w14:textId="77777777" w:rsidR="005C649A" w:rsidRDefault="005C649A" w:rsidP="0063702C">
      <w:pPr>
        <w:spacing w:line="276" w:lineRule="auto"/>
        <w:rPr>
          <w:rFonts w:asciiTheme="minorHAnsi" w:hAnsiTheme="minorHAnsi" w:cstheme="minorHAnsi"/>
        </w:rPr>
      </w:pPr>
    </w:p>
    <w:p w14:paraId="65F01E89" w14:textId="7F475510" w:rsidR="005C649A" w:rsidRDefault="009C5058" w:rsidP="0063702C">
      <w:pPr>
        <w:spacing w:line="276" w:lineRule="auto"/>
        <w:rPr>
          <w:rFonts w:asciiTheme="minorHAnsi" w:hAnsiTheme="minorHAnsi" w:cstheme="minorHAnsi"/>
        </w:rPr>
      </w:pPr>
      <w:r w:rsidRPr="009C5058">
        <w:rPr>
          <w:rFonts w:asciiTheme="minorHAnsi" w:hAnsiTheme="minorHAnsi" w:cstheme="minorHAnsi"/>
          <w:noProof/>
        </w:rPr>
        <w:drawing>
          <wp:inline distT="0" distB="0" distL="0" distR="0" wp14:anchorId="6E9739D3" wp14:editId="6CE68E1C">
            <wp:extent cx="6286500" cy="5490210"/>
            <wp:effectExtent l="0" t="0" r="0" b="0"/>
            <wp:docPr id="21222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3280" name=""/>
                    <pic:cNvPicPr/>
                  </pic:nvPicPr>
                  <pic:blipFill>
                    <a:blip r:embed="rId10"/>
                    <a:stretch>
                      <a:fillRect/>
                    </a:stretch>
                  </pic:blipFill>
                  <pic:spPr>
                    <a:xfrm>
                      <a:off x="0" y="0"/>
                      <a:ext cx="6286500" cy="5490210"/>
                    </a:xfrm>
                    <a:prstGeom prst="rect">
                      <a:avLst/>
                    </a:prstGeom>
                  </pic:spPr>
                </pic:pic>
              </a:graphicData>
            </a:graphic>
          </wp:inline>
        </w:drawing>
      </w:r>
    </w:p>
    <w:p w14:paraId="282336BB" w14:textId="77777777" w:rsidR="009C5058" w:rsidRDefault="009C5058" w:rsidP="0063702C">
      <w:pPr>
        <w:spacing w:line="276" w:lineRule="auto"/>
        <w:rPr>
          <w:rFonts w:asciiTheme="minorHAnsi" w:hAnsiTheme="minorHAnsi" w:cstheme="minorHAnsi"/>
        </w:rPr>
      </w:pPr>
    </w:p>
    <w:p w14:paraId="51C43E99" w14:textId="312EAB96" w:rsidR="009C5058" w:rsidRDefault="00480905" w:rsidP="0063702C">
      <w:pPr>
        <w:spacing w:line="276" w:lineRule="auto"/>
        <w:rPr>
          <w:rFonts w:asciiTheme="minorHAnsi" w:hAnsiTheme="minorHAnsi" w:cstheme="minorHAnsi"/>
        </w:rPr>
      </w:pPr>
      <w:r w:rsidRPr="00480905">
        <w:rPr>
          <w:rFonts w:asciiTheme="minorHAnsi" w:hAnsiTheme="minorHAnsi" w:cstheme="minorHAnsi"/>
          <w:noProof/>
        </w:rPr>
        <w:lastRenderedPageBreak/>
        <w:drawing>
          <wp:inline distT="0" distB="0" distL="0" distR="0" wp14:anchorId="66795848" wp14:editId="5B32F5E2">
            <wp:extent cx="6286500" cy="4544060"/>
            <wp:effectExtent l="0" t="0" r="0" b="8890"/>
            <wp:docPr id="63328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85925" name=""/>
                    <pic:cNvPicPr/>
                  </pic:nvPicPr>
                  <pic:blipFill>
                    <a:blip r:embed="rId11"/>
                    <a:stretch>
                      <a:fillRect/>
                    </a:stretch>
                  </pic:blipFill>
                  <pic:spPr>
                    <a:xfrm>
                      <a:off x="0" y="0"/>
                      <a:ext cx="6286500" cy="4544060"/>
                    </a:xfrm>
                    <a:prstGeom prst="rect">
                      <a:avLst/>
                    </a:prstGeom>
                  </pic:spPr>
                </pic:pic>
              </a:graphicData>
            </a:graphic>
          </wp:inline>
        </w:drawing>
      </w:r>
    </w:p>
    <w:p w14:paraId="724A63C9" w14:textId="77777777" w:rsidR="00480905" w:rsidRDefault="00480905" w:rsidP="0063702C">
      <w:pPr>
        <w:spacing w:line="276" w:lineRule="auto"/>
        <w:rPr>
          <w:rFonts w:asciiTheme="minorHAnsi" w:hAnsiTheme="minorHAnsi" w:cstheme="minorHAnsi"/>
        </w:rPr>
      </w:pPr>
    </w:p>
    <w:p w14:paraId="6248F7F0" w14:textId="0E1FD68C" w:rsidR="00480905" w:rsidRDefault="00F93391" w:rsidP="0063702C">
      <w:pPr>
        <w:spacing w:line="276" w:lineRule="auto"/>
        <w:rPr>
          <w:rFonts w:asciiTheme="minorHAnsi" w:hAnsiTheme="minorHAnsi" w:cstheme="minorHAnsi"/>
        </w:rPr>
      </w:pPr>
      <w:r>
        <w:rPr>
          <w:noProof/>
        </w:rPr>
        <w:drawing>
          <wp:inline distT="0" distB="0" distL="0" distR="0" wp14:anchorId="767674A6" wp14:editId="3966028F">
            <wp:extent cx="4939682" cy="3326984"/>
            <wp:effectExtent l="0" t="0" r="0" b="6985"/>
            <wp:docPr id="183004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46895" name=""/>
                    <pic:cNvPicPr/>
                  </pic:nvPicPr>
                  <pic:blipFill>
                    <a:blip r:embed="rId12"/>
                    <a:stretch>
                      <a:fillRect/>
                    </a:stretch>
                  </pic:blipFill>
                  <pic:spPr>
                    <a:xfrm>
                      <a:off x="0" y="0"/>
                      <a:ext cx="4939682" cy="3326984"/>
                    </a:xfrm>
                    <a:prstGeom prst="rect">
                      <a:avLst/>
                    </a:prstGeom>
                  </pic:spPr>
                </pic:pic>
              </a:graphicData>
            </a:graphic>
          </wp:inline>
        </w:drawing>
      </w:r>
    </w:p>
    <w:p w14:paraId="721FB9C6" w14:textId="77777777" w:rsidR="00F93391" w:rsidRDefault="00F93391" w:rsidP="0063702C">
      <w:pPr>
        <w:spacing w:line="276" w:lineRule="auto"/>
        <w:rPr>
          <w:rFonts w:asciiTheme="minorHAnsi" w:hAnsiTheme="minorHAnsi" w:cstheme="minorHAnsi"/>
        </w:rPr>
      </w:pPr>
    </w:p>
    <w:p w14:paraId="595BCC58" w14:textId="035A55CB" w:rsidR="00F93391" w:rsidRDefault="00F93391" w:rsidP="0063702C">
      <w:pPr>
        <w:spacing w:line="276" w:lineRule="auto"/>
        <w:rPr>
          <w:rFonts w:asciiTheme="minorHAnsi" w:hAnsiTheme="minorHAnsi" w:cstheme="minorHAnsi"/>
        </w:rPr>
      </w:pPr>
      <w:r>
        <w:rPr>
          <w:noProof/>
        </w:rPr>
        <w:lastRenderedPageBreak/>
        <w:drawing>
          <wp:inline distT="0" distB="0" distL="0" distR="0" wp14:anchorId="3B99FFC6" wp14:editId="71902143">
            <wp:extent cx="6286500" cy="5872480"/>
            <wp:effectExtent l="0" t="0" r="0" b="0"/>
            <wp:docPr id="14868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4008" name=""/>
                    <pic:cNvPicPr/>
                  </pic:nvPicPr>
                  <pic:blipFill>
                    <a:blip r:embed="rId13"/>
                    <a:stretch>
                      <a:fillRect/>
                    </a:stretch>
                  </pic:blipFill>
                  <pic:spPr>
                    <a:xfrm>
                      <a:off x="0" y="0"/>
                      <a:ext cx="6286500" cy="5872480"/>
                    </a:xfrm>
                    <a:prstGeom prst="rect">
                      <a:avLst/>
                    </a:prstGeom>
                  </pic:spPr>
                </pic:pic>
              </a:graphicData>
            </a:graphic>
          </wp:inline>
        </w:drawing>
      </w:r>
    </w:p>
    <w:p w14:paraId="10048B5A" w14:textId="77777777" w:rsidR="00F93391" w:rsidRDefault="00F93391" w:rsidP="0063702C">
      <w:pPr>
        <w:spacing w:line="276" w:lineRule="auto"/>
        <w:rPr>
          <w:rFonts w:asciiTheme="minorHAnsi" w:hAnsiTheme="minorHAnsi" w:cstheme="minorHAnsi"/>
        </w:rPr>
      </w:pPr>
    </w:p>
    <w:p w14:paraId="7ACA1270" w14:textId="015C5F5F" w:rsidR="00F93391" w:rsidRDefault="00F93391" w:rsidP="0063702C">
      <w:pPr>
        <w:spacing w:line="276" w:lineRule="auto"/>
        <w:rPr>
          <w:rFonts w:asciiTheme="minorHAnsi" w:hAnsiTheme="minorHAnsi" w:cstheme="minorHAnsi"/>
        </w:rPr>
      </w:pPr>
      <w:r>
        <w:rPr>
          <w:noProof/>
        </w:rPr>
        <w:lastRenderedPageBreak/>
        <w:drawing>
          <wp:inline distT="0" distB="0" distL="0" distR="0" wp14:anchorId="4FC380C6" wp14:editId="171AA50D">
            <wp:extent cx="6286500" cy="4318635"/>
            <wp:effectExtent l="0" t="0" r="0" b="5715"/>
            <wp:docPr id="71255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52148" name=""/>
                    <pic:cNvPicPr/>
                  </pic:nvPicPr>
                  <pic:blipFill>
                    <a:blip r:embed="rId14"/>
                    <a:stretch>
                      <a:fillRect/>
                    </a:stretch>
                  </pic:blipFill>
                  <pic:spPr>
                    <a:xfrm>
                      <a:off x="0" y="0"/>
                      <a:ext cx="6286500" cy="4318635"/>
                    </a:xfrm>
                    <a:prstGeom prst="rect">
                      <a:avLst/>
                    </a:prstGeom>
                  </pic:spPr>
                </pic:pic>
              </a:graphicData>
            </a:graphic>
          </wp:inline>
        </w:drawing>
      </w:r>
    </w:p>
    <w:p w14:paraId="09D80DE6" w14:textId="77777777" w:rsidR="00F93391" w:rsidRDefault="00F93391" w:rsidP="0063702C">
      <w:pPr>
        <w:spacing w:line="276" w:lineRule="auto"/>
        <w:rPr>
          <w:rFonts w:asciiTheme="minorHAnsi" w:hAnsiTheme="minorHAnsi" w:cstheme="minorHAnsi"/>
        </w:rPr>
      </w:pPr>
    </w:p>
    <w:p w14:paraId="68DF6ED2" w14:textId="7DDBDFF7" w:rsidR="00F93391" w:rsidRDefault="00F93391" w:rsidP="0063702C">
      <w:pPr>
        <w:spacing w:line="276" w:lineRule="auto"/>
        <w:rPr>
          <w:rFonts w:asciiTheme="minorHAnsi" w:hAnsiTheme="minorHAnsi" w:cstheme="minorHAnsi"/>
        </w:rPr>
      </w:pPr>
      <w:r>
        <w:rPr>
          <w:noProof/>
        </w:rPr>
        <w:drawing>
          <wp:inline distT="0" distB="0" distL="0" distR="0" wp14:anchorId="772BFE17" wp14:editId="2F93580B">
            <wp:extent cx="6286500" cy="3173095"/>
            <wp:effectExtent l="0" t="0" r="0" b="8255"/>
            <wp:docPr id="57928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84072" name=""/>
                    <pic:cNvPicPr/>
                  </pic:nvPicPr>
                  <pic:blipFill>
                    <a:blip r:embed="rId15"/>
                    <a:stretch>
                      <a:fillRect/>
                    </a:stretch>
                  </pic:blipFill>
                  <pic:spPr>
                    <a:xfrm>
                      <a:off x="0" y="0"/>
                      <a:ext cx="6286500" cy="3173095"/>
                    </a:xfrm>
                    <a:prstGeom prst="rect">
                      <a:avLst/>
                    </a:prstGeom>
                  </pic:spPr>
                </pic:pic>
              </a:graphicData>
            </a:graphic>
          </wp:inline>
        </w:drawing>
      </w:r>
    </w:p>
    <w:p w14:paraId="5DD9C21B" w14:textId="77777777" w:rsidR="00F93391" w:rsidRDefault="00F93391" w:rsidP="0063702C">
      <w:pPr>
        <w:spacing w:line="276" w:lineRule="auto"/>
        <w:rPr>
          <w:rFonts w:asciiTheme="minorHAnsi" w:hAnsiTheme="minorHAnsi" w:cstheme="minorHAnsi"/>
        </w:rPr>
      </w:pPr>
    </w:p>
    <w:p w14:paraId="28234AD1" w14:textId="0EE217F5" w:rsidR="00F93391" w:rsidRDefault="005C3215" w:rsidP="0063702C">
      <w:pPr>
        <w:spacing w:line="276" w:lineRule="auto"/>
        <w:rPr>
          <w:rFonts w:asciiTheme="minorHAnsi" w:hAnsiTheme="minorHAnsi" w:cstheme="minorHAnsi"/>
        </w:rPr>
      </w:pPr>
      <w:r>
        <w:rPr>
          <w:noProof/>
        </w:rPr>
        <w:lastRenderedPageBreak/>
        <w:drawing>
          <wp:inline distT="0" distB="0" distL="0" distR="0" wp14:anchorId="12BDCD46" wp14:editId="1678C3E9">
            <wp:extent cx="3885714" cy="3326984"/>
            <wp:effectExtent l="0" t="0" r="635" b="6985"/>
            <wp:docPr id="69060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06055" name=""/>
                    <pic:cNvPicPr/>
                  </pic:nvPicPr>
                  <pic:blipFill>
                    <a:blip r:embed="rId16"/>
                    <a:stretch>
                      <a:fillRect/>
                    </a:stretch>
                  </pic:blipFill>
                  <pic:spPr>
                    <a:xfrm>
                      <a:off x="0" y="0"/>
                      <a:ext cx="3885714" cy="3326984"/>
                    </a:xfrm>
                    <a:prstGeom prst="rect">
                      <a:avLst/>
                    </a:prstGeom>
                  </pic:spPr>
                </pic:pic>
              </a:graphicData>
            </a:graphic>
          </wp:inline>
        </w:drawing>
      </w:r>
    </w:p>
    <w:p w14:paraId="7F88B853" w14:textId="77777777" w:rsidR="001D4988" w:rsidRDefault="001D4988" w:rsidP="0063702C">
      <w:pPr>
        <w:spacing w:line="276" w:lineRule="auto"/>
        <w:rPr>
          <w:rFonts w:asciiTheme="minorHAnsi" w:hAnsiTheme="minorHAnsi" w:cstheme="minorHAnsi"/>
        </w:rPr>
      </w:pPr>
    </w:p>
    <w:p w14:paraId="10C1A3EB" w14:textId="77777777" w:rsidR="001D4988" w:rsidRDefault="001D4988" w:rsidP="0063702C">
      <w:pPr>
        <w:spacing w:line="276" w:lineRule="auto"/>
        <w:rPr>
          <w:rFonts w:asciiTheme="minorHAnsi" w:hAnsiTheme="minorHAnsi" w:cstheme="minorHAnsi"/>
        </w:rPr>
      </w:pPr>
    </w:p>
    <w:p w14:paraId="561EB7E3" w14:textId="77777777" w:rsidR="001D4988" w:rsidRPr="001D4988" w:rsidRDefault="001D4988" w:rsidP="001D4988">
      <w:pPr>
        <w:spacing w:line="276" w:lineRule="auto"/>
        <w:rPr>
          <w:rFonts w:asciiTheme="minorHAnsi" w:hAnsiTheme="minorHAnsi" w:cstheme="minorHAnsi"/>
          <w:lang w:val="en-IN"/>
        </w:rPr>
      </w:pPr>
      <w:r w:rsidRPr="001D4988">
        <w:rPr>
          <w:rFonts w:asciiTheme="minorHAnsi" w:hAnsiTheme="minorHAnsi" w:cstheme="minorHAnsi"/>
          <w:b/>
          <w:bCs/>
          <w:lang w:val="en-IN"/>
        </w:rPr>
        <w:t>Performance of the Machine Learning Algorithm (MLA):</w:t>
      </w:r>
    </w:p>
    <w:p w14:paraId="7381703B" w14:textId="3688CDBE" w:rsidR="001D4988" w:rsidRPr="001D4988" w:rsidRDefault="001D4988" w:rsidP="001D4988">
      <w:pPr>
        <w:numPr>
          <w:ilvl w:val="0"/>
          <w:numId w:val="48"/>
        </w:numPr>
        <w:spacing w:line="276" w:lineRule="auto"/>
        <w:rPr>
          <w:rFonts w:asciiTheme="minorHAnsi" w:hAnsiTheme="minorHAnsi" w:cstheme="minorHAnsi"/>
          <w:lang w:val="en-IN"/>
        </w:rPr>
      </w:pPr>
      <w:r w:rsidRPr="001D4988">
        <w:rPr>
          <w:rFonts w:asciiTheme="minorHAnsi" w:hAnsiTheme="minorHAnsi" w:cstheme="minorHAnsi"/>
          <w:b/>
          <w:bCs/>
          <w:lang w:val="en-IN"/>
        </w:rPr>
        <w:t>Data Exploration:</w:t>
      </w:r>
      <w:r w:rsidRPr="001D4988">
        <w:rPr>
          <w:rFonts w:asciiTheme="minorHAnsi" w:hAnsiTheme="minorHAnsi" w:cstheme="minorHAnsi"/>
          <w:lang w:val="en-IN"/>
        </w:rPr>
        <w:t xml:space="preserve"> </w:t>
      </w:r>
      <w:r>
        <w:rPr>
          <w:rFonts w:asciiTheme="minorHAnsi" w:hAnsiTheme="minorHAnsi" w:cstheme="minorHAnsi"/>
          <w:lang w:val="en-IN"/>
        </w:rPr>
        <w:t xml:space="preserve">The code </w:t>
      </w:r>
      <w:r w:rsidRPr="001D4988">
        <w:rPr>
          <w:rFonts w:asciiTheme="minorHAnsi" w:hAnsiTheme="minorHAnsi" w:cstheme="minorHAnsi"/>
          <w:lang w:val="en-IN"/>
        </w:rPr>
        <w:t>began by exploring the dataset's shape and displaying the first few rows to get an initial understanding of the data. You also checked for missing data and provided a summary of the dataset's statistics. This is a good practice for understanding your data.</w:t>
      </w:r>
    </w:p>
    <w:p w14:paraId="47BB8670" w14:textId="503D7676" w:rsidR="001D4988" w:rsidRPr="001D4988" w:rsidRDefault="001D4988" w:rsidP="001D4988">
      <w:pPr>
        <w:numPr>
          <w:ilvl w:val="0"/>
          <w:numId w:val="48"/>
        </w:numPr>
        <w:spacing w:line="276" w:lineRule="auto"/>
        <w:rPr>
          <w:rFonts w:asciiTheme="minorHAnsi" w:hAnsiTheme="minorHAnsi" w:cstheme="minorHAnsi"/>
          <w:lang w:val="en-IN"/>
        </w:rPr>
      </w:pPr>
      <w:r w:rsidRPr="001D4988">
        <w:rPr>
          <w:rFonts w:asciiTheme="minorHAnsi" w:hAnsiTheme="minorHAnsi" w:cstheme="minorHAnsi"/>
          <w:b/>
          <w:bCs/>
          <w:lang w:val="en-IN"/>
        </w:rPr>
        <w:t>Data Visualization:</w:t>
      </w:r>
      <w:r w:rsidRPr="001D4988">
        <w:rPr>
          <w:rFonts w:asciiTheme="minorHAnsi" w:hAnsiTheme="minorHAnsi" w:cstheme="minorHAnsi"/>
          <w:lang w:val="en-IN"/>
        </w:rPr>
        <w:t xml:space="preserve"> </w:t>
      </w:r>
      <w:r>
        <w:rPr>
          <w:rFonts w:asciiTheme="minorHAnsi" w:hAnsiTheme="minorHAnsi" w:cstheme="minorHAnsi"/>
          <w:lang w:val="en-IN"/>
        </w:rPr>
        <w:t xml:space="preserve">We </w:t>
      </w:r>
      <w:r w:rsidRPr="001D4988">
        <w:rPr>
          <w:rFonts w:asciiTheme="minorHAnsi" w:hAnsiTheme="minorHAnsi" w:cstheme="minorHAnsi"/>
          <w:lang w:val="en-IN"/>
        </w:rPr>
        <w:t xml:space="preserve">used Seaborn to create visualizations. The countplot showed the distribution of the target variable, which indicates the presence or absence of heart disease. Pairplots allowed </w:t>
      </w:r>
      <w:r>
        <w:rPr>
          <w:rFonts w:asciiTheme="minorHAnsi" w:hAnsiTheme="minorHAnsi" w:cstheme="minorHAnsi"/>
          <w:lang w:val="en-IN"/>
        </w:rPr>
        <w:t xml:space="preserve">us </w:t>
      </w:r>
      <w:r w:rsidRPr="001D4988">
        <w:rPr>
          <w:rFonts w:asciiTheme="minorHAnsi" w:hAnsiTheme="minorHAnsi" w:cstheme="minorHAnsi"/>
          <w:lang w:val="en-IN"/>
        </w:rPr>
        <w:t>to visualize relationships between selected attributes with respect to the target variable. The heatmap displayed the correlation matrix of the features. These visualizations help in understanding the dataset's characteristics and potential relationships.</w:t>
      </w:r>
    </w:p>
    <w:p w14:paraId="00214C09" w14:textId="61CB8A3B" w:rsidR="001D4988" w:rsidRPr="001D4988" w:rsidRDefault="001D4988" w:rsidP="001D4988">
      <w:pPr>
        <w:numPr>
          <w:ilvl w:val="0"/>
          <w:numId w:val="48"/>
        </w:numPr>
        <w:spacing w:line="276" w:lineRule="auto"/>
        <w:rPr>
          <w:rFonts w:asciiTheme="minorHAnsi" w:hAnsiTheme="minorHAnsi" w:cstheme="minorHAnsi"/>
          <w:lang w:val="en-IN"/>
        </w:rPr>
      </w:pPr>
      <w:r w:rsidRPr="001D4988">
        <w:rPr>
          <w:rFonts w:asciiTheme="minorHAnsi" w:hAnsiTheme="minorHAnsi" w:cstheme="minorHAnsi"/>
          <w:b/>
          <w:bCs/>
          <w:lang w:val="en-IN"/>
        </w:rPr>
        <w:t>Data Preprocessing:</w:t>
      </w:r>
      <w:r w:rsidR="007C0581">
        <w:rPr>
          <w:rFonts w:asciiTheme="minorHAnsi" w:hAnsiTheme="minorHAnsi" w:cstheme="minorHAnsi"/>
          <w:lang w:val="en-IN"/>
        </w:rPr>
        <w:t xml:space="preserve"> We</w:t>
      </w:r>
      <w:r w:rsidRPr="001D4988">
        <w:rPr>
          <w:rFonts w:asciiTheme="minorHAnsi" w:hAnsiTheme="minorHAnsi" w:cstheme="minorHAnsi"/>
          <w:lang w:val="en-IN"/>
        </w:rPr>
        <w:t xml:space="preserve"> split the dataset into training and testing sets and applied standard scaling to the features, which is crucial for many machine learning algorithms to work effectively.</w:t>
      </w:r>
    </w:p>
    <w:p w14:paraId="186EA47A" w14:textId="16B6BD60" w:rsidR="001D4988" w:rsidRPr="001D4988" w:rsidRDefault="001D4988" w:rsidP="001D4988">
      <w:pPr>
        <w:numPr>
          <w:ilvl w:val="0"/>
          <w:numId w:val="48"/>
        </w:numPr>
        <w:spacing w:line="276" w:lineRule="auto"/>
        <w:rPr>
          <w:rFonts w:asciiTheme="minorHAnsi" w:hAnsiTheme="minorHAnsi" w:cstheme="minorHAnsi"/>
          <w:lang w:val="en-IN"/>
        </w:rPr>
      </w:pPr>
      <w:r w:rsidRPr="001D4988">
        <w:rPr>
          <w:rFonts w:asciiTheme="minorHAnsi" w:hAnsiTheme="minorHAnsi" w:cstheme="minorHAnsi"/>
          <w:b/>
          <w:bCs/>
          <w:lang w:val="en-IN"/>
        </w:rPr>
        <w:t>Model Selection and Hyperparameter Tuning:</w:t>
      </w:r>
      <w:r w:rsidRPr="001D4988">
        <w:rPr>
          <w:rFonts w:asciiTheme="minorHAnsi" w:hAnsiTheme="minorHAnsi" w:cstheme="minorHAnsi"/>
          <w:lang w:val="en-IN"/>
        </w:rPr>
        <w:t xml:space="preserve"> </w:t>
      </w:r>
      <w:r w:rsidR="007C0581">
        <w:rPr>
          <w:rFonts w:asciiTheme="minorHAnsi" w:hAnsiTheme="minorHAnsi" w:cstheme="minorHAnsi"/>
          <w:lang w:val="en-IN"/>
        </w:rPr>
        <w:t>We</w:t>
      </w:r>
      <w:r w:rsidRPr="001D4988">
        <w:rPr>
          <w:rFonts w:asciiTheme="minorHAnsi" w:hAnsiTheme="minorHAnsi" w:cstheme="minorHAnsi"/>
          <w:lang w:val="en-IN"/>
        </w:rPr>
        <w:t xml:space="preserve"> chose logistic regression as the initial machine learning algorithm and used GridSearchCV to perform hyperparameter tuning. The grid search explored different penalty types, L1 ratio, and regularization strengths (C) to find the best combination of hyperparameters.</w:t>
      </w:r>
    </w:p>
    <w:p w14:paraId="67A8A06E" w14:textId="184F7A3C" w:rsidR="001D4988" w:rsidRPr="001D4988" w:rsidRDefault="001D4988" w:rsidP="001D4988">
      <w:pPr>
        <w:numPr>
          <w:ilvl w:val="0"/>
          <w:numId w:val="48"/>
        </w:numPr>
        <w:spacing w:line="276" w:lineRule="auto"/>
        <w:rPr>
          <w:rFonts w:asciiTheme="minorHAnsi" w:hAnsiTheme="minorHAnsi" w:cstheme="minorHAnsi"/>
          <w:lang w:val="en-IN"/>
        </w:rPr>
      </w:pPr>
      <w:r w:rsidRPr="001D4988">
        <w:rPr>
          <w:rFonts w:asciiTheme="minorHAnsi" w:hAnsiTheme="minorHAnsi" w:cstheme="minorHAnsi"/>
          <w:b/>
          <w:bCs/>
          <w:lang w:val="en-IN"/>
        </w:rPr>
        <w:t>Model Evaluation:</w:t>
      </w:r>
      <w:r w:rsidRPr="001D4988">
        <w:rPr>
          <w:rFonts w:asciiTheme="minorHAnsi" w:hAnsiTheme="minorHAnsi" w:cstheme="minorHAnsi"/>
          <w:lang w:val="en-IN"/>
        </w:rPr>
        <w:t xml:space="preserve"> </w:t>
      </w:r>
      <w:r w:rsidR="007C0581">
        <w:rPr>
          <w:rFonts w:asciiTheme="minorHAnsi" w:hAnsiTheme="minorHAnsi" w:cstheme="minorHAnsi"/>
          <w:lang w:val="en-IN"/>
        </w:rPr>
        <w:t>We</w:t>
      </w:r>
      <w:r w:rsidRPr="001D4988">
        <w:rPr>
          <w:rFonts w:asciiTheme="minorHAnsi" w:hAnsiTheme="minorHAnsi" w:cstheme="minorHAnsi"/>
          <w:lang w:val="en-IN"/>
        </w:rPr>
        <w:t xml:space="preserve"> visualized the coefficients of the best model attributes and provided a bar plot with labels. This helps in understanding which features contribute the most to the model's predictions.</w:t>
      </w:r>
    </w:p>
    <w:p w14:paraId="4B1F8870" w14:textId="5BCECBAA" w:rsidR="001D4988" w:rsidRPr="001D4988" w:rsidRDefault="001D4988" w:rsidP="001D4988">
      <w:pPr>
        <w:numPr>
          <w:ilvl w:val="0"/>
          <w:numId w:val="48"/>
        </w:numPr>
        <w:spacing w:line="276" w:lineRule="auto"/>
        <w:rPr>
          <w:rFonts w:asciiTheme="minorHAnsi" w:hAnsiTheme="minorHAnsi" w:cstheme="minorHAnsi"/>
          <w:lang w:val="en-IN"/>
        </w:rPr>
      </w:pPr>
      <w:r w:rsidRPr="001D4988">
        <w:rPr>
          <w:rFonts w:asciiTheme="minorHAnsi" w:hAnsiTheme="minorHAnsi" w:cstheme="minorHAnsi"/>
          <w:b/>
          <w:bCs/>
          <w:lang w:val="en-IN"/>
        </w:rPr>
        <w:t>Confusion Matrix and Classification Report:</w:t>
      </w:r>
      <w:r w:rsidRPr="001D4988">
        <w:rPr>
          <w:rFonts w:asciiTheme="minorHAnsi" w:hAnsiTheme="minorHAnsi" w:cstheme="minorHAnsi"/>
          <w:lang w:val="en-IN"/>
        </w:rPr>
        <w:t xml:space="preserve"> </w:t>
      </w:r>
      <w:r w:rsidR="007C0581">
        <w:rPr>
          <w:rFonts w:asciiTheme="minorHAnsi" w:hAnsiTheme="minorHAnsi" w:cstheme="minorHAnsi"/>
          <w:lang w:val="en-IN"/>
        </w:rPr>
        <w:t>We</w:t>
      </w:r>
      <w:r w:rsidRPr="001D4988">
        <w:rPr>
          <w:rFonts w:asciiTheme="minorHAnsi" w:hAnsiTheme="minorHAnsi" w:cstheme="minorHAnsi"/>
          <w:lang w:val="en-IN"/>
        </w:rPr>
        <w:t xml:space="preserve"> displayed the confusion matrix and a classification report for the model's predictions on the test set, which includes metrics such as precision, recall, and F1-score for each class.</w:t>
      </w:r>
    </w:p>
    <w:p w14:paraId="13C212FF" w14:textId="77777777" w:rsidR="001D4988" w:rsidRPr="001D4988" w:rsidRDefault="001D4988" w:rsidP="001D4988">
      <w:pPr>
        <w:spacing w:line="276" w:lineRule="auto"/>
        <w:rPr>
          <w:rFonts w:asciiTheme="minorHAnsi" w:hAnsiTheme="minorHAnsi" w:cstheme="minorHAnsi"/>
          <w:lang w:val="en-IN"/>
        </w:rPr>
      </w:pPr>
      <w:r w:rsidRPr="001D4988">
        <w:rPr>
          <w:rFonts w:asciiTheme="minorHAnsi" w:hAnsiTheme="minorHAnsi" w:cstheme="minorHAnsi"/>
          <w:b/>
          <w:bCs/>
          <w:lang w:val="en-IN"/>
        </w:rPr>
        <w:t>Demonstration and Conclusion:</w:t>
      </w:r>
    </w:p>
    <w:p w14:paraId="175F801B" w14:textId="4F759EF7" w:rsidR="001D4988" w:rsidRPr="001D4988" w:rsidRDefault="007C0581" w:rsidP="001D4988">
      <w:pPr>
        <w:spacing w:line="276" w:lineRule="auto"/>
        <w:rPr>
          <w:rFonts w:asciiTheme="minorHAnsi" w:hAnsiTheme="minorHAnsi" w:cstheme="minorHAnsi"/>
          <w:lang w:val="en-IN"/>
        </w:rPr>
      </w:pPr>
      <w:r>
        <w:rPr>
          <w:rFonts w:asciiTheme="minorHAnsi" w:hAnsiTheme="minorHAnsi" w:cstheme="minorHAnsi"/>
          <w:lang w:val="en-IN"/>
        </w:rPr>
        <w:t>The</w:t>
      </w:r>
      <w:r w:rsidR="001D4988" w:rsidRPr="001D4988">
        <w:rPr>
          <w:rFonts w:asciiTheme="minorHAnsi" w:hAnsiTheme="minorHAnsi" w:cstheme="minorHAnsi"/>
          <w:lang w:val="en-IN"/>
        </w:rPr>
        <w:t xml:space="preserve"> code demonstrates a comprehensive machine learning workflow, from data exploration and preprocessing to model training and evaluation. Here's a summary of the key findings and conclusions:</w:t>
      </w:r>
    </w:p>
    <w:p w14:paraId="45C23984" w14:textId="77777777" w:rsidR="001D4988" w:rsidRPr="001D4988" w:rsidRDefault="001D4988" w:rsidP="001D4988">
      <w:pPr>
        <w:numPr>
          <w:ilvl w:val="0"/>
          <w:numId w:val="49"/>
        </w:numPr>
        <w:spacing w:line="276" w:lineRule="auto"/>
        <w:rPr>
          <w:rFonts w:asciiTheme="minorHAnsi" w:hAnsiTheme="minorHAnsi" w:cstheme="minorHAnsi"/>
          <w:lang w:val="en-IN"/>
        </w:rPr>
      </w:pPr>
      <w:r w:rsidRPr="001D4988">
        <w:rPr>
          <w:rFonts w:asciiTheme="minorHAnsi" w:hAnsiTheme="minorHAnsi" w:cstheme="minorHAnsi"/>
          <w:lang w:val="en-IN"/>
        </w:rPr>
        <w:t>The model's hyperparameters were tuned using GridSearchCV, which should lead to improved model performance compared to using default hyperparameters.</w:t>
      </w:r>
    </w:p>
    <w:p w14:paraId="47254F26" w14:textId="50F0281A" w:rsidR="001D4988" w:rsidRPr="001D4988" w:rsidRDefault="007C0581" w:rsidP="001D4988">
      <w:pPr>
        <w:numPr>
          <w:ilvl w:val="0"/>
          <w:numId w:val="49"/>
        </w:numPr>
        <w:spacing w:line="276" w:lineRule="auto"/>
        <w:rPr>
          <w:rFonts w:asciiTheme="minorHAnsi" w:hAnsiTheme="minorHAnsi" w:cstheme="minorHAnsi"/>
          <w:lang w:val="en-IN"/>
        </w:rPr>
      </w:pPr>
      <w:r>
        <w:rPr>
          <w:rFonts w:asciiTheme="minorHAnsi" w:hAnsiTheme="minorHAnsi" w:cstheme="minorHAnsi"/>
          <w:lang w:val="en-IN"/>
        </w:rPr>
        <w:t>We</w:t>
      </w:r>
      <w:r w:rsidR="001D4988" w:rsidRPr="001D4988">
        <w:rPr>
          <w:rFonts w:asciiTheme="minorHAnsi" w:hAnsiTheme="minorHAnsi" w:cstheme="minorHAnsi"/>
          <w:lang w:val="en-IN"/>
        </w:rPr>
        <w:t xml:space="preserve"> observed the feature coefficients, which indicated which attributes have the most influence on the model's predictions. This can be valuable for domain experts seeking insights into heart disease prediction.</w:t>
      </w:r>
    </w:p>
    <w:p w14:paraId="7D5A489B" w14:textId="77777777" w:rsidR="001D4988" w:rsidRPr="001D4988" w:rsidRDefault="001D4988" w:rsidP="001D4988">
      <w:pPr>
        <w:numPr>
          <w:ilvl w:val="0"/>
          <w:numId w:val="49"/>
        </w:numPr>
        <w:spacing w:line="276" w:lineRule="auto"/>
        <w:rPr>
          <w:rFonts w:asciiTheme="minorHAnsi" w:hAnsiTheme="minorHAnsi" w:cstheme="minorHAnsi"/>
          <w:lang w:val="en-IN"/>
        </w:rPr>
      </w:pPr>
      <w:r w:rsidRPr="001D4988">
        <w:rPr>
          <w:rFonts w:asciiTheme="minorHAnsi" w:hAnsiTheme="minorHAnsi" w:cstheme="minorHAnsi"/>
          <w:lang w:val="en-IN"/>
        </w:rPr>
        <w:lastRenderedPageBreak/>
        <w:t>The confusion matrix and classification report provided an assessment of the model's performance. You can see metrics like accuracy, precision, recall, and F1-score for each class, allowing you to understand how well the model predicts both the presence and absence of heart disease.</w:t>
      </w:r>
    </w:p>
    <w:p w14:paraId="0BA0606B" w14:textId="77777777" w:rsidR="001D4988" w:rsidRPr="001D4988" w:rsidRDefault="001D4988" w:rsidP="001D4988">
      <w:pPr>
        <w:numPr>
          <w:ilvl w:val="0"/>
          <w:numId w:val="49"/>
        </w:numPr>
        <w:spacing w:line="276" w:lineRule="auto"/>
        <w:rPr>
          <w:rFonts w:asciiTheme="minorHAnsi" w:hAnsiTheme="minorHAnsi" w:cstheme="minorHAnsi"/>
          <w:lang w:val="en-IN"/>
        </w:rPr>
      </w:pPr>
      <w:r w:rsidRPr="001D4988">
        <w:rPr>
          <w:rFonts w:asciiTheme="minorHAnsi" w:hAnsiTheme="minorHAnsi" w:cstheme="minorHAnsi"/>
          <w:lang w:val="en-IN"/>
        </w:rPr>
        <w:t>To provide a complete conclusion, you should summarize the key insights gained from the analysis, mention any limitations or areas for improvement, and consider potential next steps, such as trying different algorithms or feature engineering techniques.</w:t>
      </w:r>
    </w:p>
    <w:p w14:paraId="55C7CFF0" w14:textId="77777777" w:rsidR="001D4988" w:rsidRDefault="001D4988" w:rsidP="0063702C">
      <w:pPr>
        <w:spacing w:line="276" w:lineRule="auto"/>
        <w:rPr>
          <w:rFonts w:asciiTheme="minorHAnsi" w:hAnsiTheme="minorHAnsi" w:cstheme="minorHAnsi"/>
        </w:rPr>
      </w:pPr>
    </w:p>
    <w:p w14:paraId="23899E9E" w14:textId="77777777" w:rsidR="005C3215" w:rsidRDefault="005C3215" w:rsidP="0063702C">
      <w:pPr>
        <w:spacing w:line="276" w:lineRule="auto"/>
        <w:rPr>
          <w:rFonts w:asciiTheme="minorHAnsi" w:hAnsiTheme="minorHAnsi" w:cstheme="minorHAnsi"/>
        </w:rPr>
      </w:pPr>
    </w:p>
    <w:p w14:paraId="42B3F5E3" w14:textId="77777777" w:rsidR="005C3215" w:rsidRPr="005C400E" w:rsidRDefault="005C3215" w:rsidP="0063702C">
      <w:pPr>
        <w:spacing w:line="276" w:lineRule="auto"/>
        <w:rPr>
          <w:rFonts w:asciiTheme="minorHAnsi" w:hAnsiTheme="minorHAnsi" w:cstheme="minorHAnsi"/>
        </w:rPr>
      </w:pPr>
    </w:p>
    <w:sectPr w:rsidR="005C3215" w:rsidRPr="005C400E" w:rsidSect="004F7A9A">
      <w:headerReference w:type="default" r:id="rId17"/>
      <w:footerReference w:type="even" r:id="rId18"/>
      <w:footerReference w:type="default" r:id="rId19"/>
      <w:pgSz w:w="11909" w:h="16834" w:code="9"/>
      <w:pgMar w:top="576" w:right="1109" w:bottom="576" w:left="900" w:header="432" w:footer="1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7F03E" w14:textId="77777777" w:rsidR="00BA4C9B" w:rsidRDefault="00BA4C9B">
      <w:r>
        <w:separator/>
      </w:r>
    </w:p>
  </w:endnote>
  <w:endnote w:type="continuationSeparator" w:id="0">
    <w:p w14:paraId="01B48D48" w14:textId="77777777" w:rsidR="00BA4C9B" w:rsidRDefault="00BA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EFB30" w14:textId="77777777" w:rsidR="00F76177" w:rsidRDefault="00F76177" w:rsidP="00150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73748" w14:textId="77777777" w:rsidR="00F76177" w:rsidRDefault="00F76177" w:rsidP="007534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Cs w:val="22"/>
      </w:rPr>
      <w:id w:val="37862183"/>
      <w:docPartObj>
        <w:docPartGallery w:val="Page Numbers (Bottom of Page)"/>
        <w:docPartUnique/>
      </w:docPartObj>
    </w:sdtPr>
    <w:sdtContent>
      <w:sdt>
        <w:sdtPr>
          <w:rPr>
            <w:rFonts w:asciiTheme="minorHAnsi" w:hAnsiTheme="minorHAnsi" w:cstheme="minorHAnsi"/>
            <w:szCs w:val="22"/>
          </w:rPr>
          <w:id w:val="1045649255"/>
          <w:docPartObj>
            <w:docPartGallery w:val="Page Numbers (Top of Page)"/>
            <w:docPartUnique/>
          </w:docPartObj>
        </w:sdtPr>
        <w:sdtContent>
          <w:p w14:paraId="7D002DFD" w14:textId="77777777" w:rsidR="00F76177" w:rsidRPr="001C37C6" w:rsidRDefault="00F76177">
            <w:pPr>
              <w:pStyle w:val="Footer"/>
              <w:jc w:val="right"/>
              <w:rPr>
                <w:rFonts w:asciiTheme="minorHAnsi" w:hAnsiTheme="minorHAnsi" w:cstheme="minorHAnsi"/>
                <w:szCs w:val="22"/>
              </w:rPr>
            </w:pPr>
            <w:r w:rsidRPr="001C37C6">
              <w:rPr>
                <w:rFonts w:asciiTheme="minorHAnsi" w:hAnsiTheme="minorHAnsi" w:cstheme="minorHAnsi"/>
                <w:szCs w:val="22"/>
              </w:rPr>
              <w:t xml:space="preserve">Page </w:t>
            </w:r>
            <w:r w:rsidRPr="001C37C6">
              <w:rPr>
                <w:rFonts w:asciiTheme="minorHAnsi" w:hAnsiTheme="minorHAnsi" w:cstheme="minorHAnsi"/>
                <w:b/>
                <w:szCs w:val="22"/>
              </w:rPr>
              <w:fldChar w:fldCharType="begin"/>
            </w:r>
            <w:r w:rsidRPr="001C37C6">
              <w:rPr>
                <w:rFonts w:asciiTheme="minorHAnsi" w:hAnsiTheme="minorHAnsi" w:cstheme="minorHAnsi"/>
                <w:b/>
                <w:szCs w:val="22"/>
              </w:rPr>
              <w:instrText xml:space="preserve"> PAGE </w:instrText>
            </w:r>
            <w:r w:rsidRPr="001C37C6">
              <w:rPr>
                <w:rFonts w:asciiTheme="minorHAnsi" w:hAnsiTheme="minorHAnsi" w:cstheme="minorHAnsi"/>
                <w:b/>
                <w:szCs w:val="22"/>
              </w:rPr>
              <w:fldChar w:fldCharType="separate"/>
            </w:r>
            <w:r w:rsidR="00A42471">
              <w:rPr>
                <w:rFonts w:asciiTheme="minorHAnsi" w:hAnsiTheme="minorHAnsi" w:cstheme="minorHAnsi"/>
                <w:b/>
                <w:noProof/>
                <w:szCs w:val="22"/>
              </w:rPr>
              <w:t>1</w:t>
            </w:r>
            <w:r w:rsidRPr="001C37C6">
              <w:rPr>
                <w:rFonts w:asciiTheme="minorHAnsi" w:hAnsiTheme="minorHAnsi" w:cstheme="minorHAnsi"/>
                <w:b/>
                <w:szCs w:val="22"/>
              </w:rPr>
              <w:fldChar w:fldCharType="end"/>
            </w:r>
            <w:r w:rsidRPr="001C37C6">
              <w:rPr>
                <w:rFonts w:asciiTheme="minorHAnsi" w:hAnsiTheme="minorHAnsi" w:cstheme="minorHAnsi"/>
                <w:szCs w:val="22"/>
              </w:rPr>
              <w:t xml:space="preserve"> of </w:t>
            </w:r>
            <w:r w:rsidRPr="001C37C6">
              <w:rPr>
                <w:rFonts w:asciiTheme="minorHAnsi" w:hAnsiTheme="minorHAnsi" w:cstheme="minorHAnsi"/>
                <w:b/>
                <w:szCs w:val="22"/>
              </w:rPr>
              <w:fldChar w:fldCharType="begin"/>
            </w:r>
            <w:r w:rsidRPr="001C37C6">
              <w:rPr>
                <w:rFonts w:asciiTheme="minorHAnsi" w:hAnsiTheme="minorHAnsi" w:cstheme="minorHAnsi"/>
                <w:b/>
                <w:szCs w:val="22"/>
              </w:rPr>
              <w:instrText xml:space="preserve"> NUMPAGES  </w:instrText>
            </w:r>
            <w:r w:rsidRPr="001C37C6">
              <w:rPr>
                <w:rFonts w:asciiTheme="minorHAnsi" w:hAnsiTheme="minorHAnsi" w:cstheme="minorHAnsi"/>
                <w:b/>
                <w:szCs w:val="22"/>
              </w:rPr>
              <w:fldChar w:fldCharType="separate"/>
            </w:r>
            <w:r w:rsidR="00A42471">
              <w:rPr>
                <w:rFonts w:asciiTheme="minorHAnsi" w:hAnsiTheme="minorHAnsi" w:cstheme="minorHAnsi"/>
                <w:b/>
                <w:noProof/>
                <w:szCs w:val="22"/>
              </w:rPr>
              <w:t>1</w:t>
            </w:r>
            <w:r w:rsidRPr="001C37C6">
              <w:rPr>
                <w:rFonts w:asciiTheme="minorHAnsi" w:hAnsiTheme="minorHAnsi" w:cstheme="minorHAnsi"/>
                <w:b/>
                <w:szCs w:val="22"/>
              </w:rPr>
              <w:fldChar w:fldCharType="end"/>
            </w:r>
          </w:p>
        </w:sdtContent>
      </w:sdt>
    </w:sdtContent>
  </w:sdt>
  <w:p w14:paraId="0AF14EF4" w14:textId="77777777" w:rsidR="00F76177" w:rsidRDefault="00F76177">
    <w:pPr>
      <w:pStyle w:val="Footer"/>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78640" w14:textId="77777777" w:rsidR="00BA4C9B" w:rsidRDefault="00BA4C9B">
      <w:r>
        <w:separator/>
      </w:r>
    </w:p>
  </w:footnote>
  <w:footnote w:type="continuationSeparator" w:id="0">
    <w:p w14:paraId="0371B079" w14:textId="77777777" w:rsidR="00BA4C9B" w:rsidRDefault="00BA4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6FEE" w14:textId="5AFDCB0D" w:rsidR="00F76177" w:rsidRPr="003D0179" w:rsidRDefault="00722EDA" w:rsidP="00284004">
    <w:pPr>
      <w:pStyle w:val="Header"/>
      <w:jc w:val="center"/>
      <w:rPr>
        <w:rFonts w:asciiTheme="minorHAnsi" w:hAnsiTheme="minorHAnsi" w:cstheme="minorHAnsi"/>
      </w:rPr>
    </w:pPr>
    <w:r>
      <w:rPr>
        <w:rFonts w:asciiTheme="minorHAnsi" w:hAnsiTheme="minorHAnsi" w:cstheme="minorHAnsi"/>
      </w:rPr>
      <w:tab/>
    </w:r>
    <w:r w:rsidR="000F615F">
      <w:rPr>
        <w:rFonts w:asciiTheme="minorHAnsi" w:hAnsiTheme="minorHAnsi" w:cstheme="minorHAnsi"/>
      </w:rPr>
      <w:t xml:space="preserve">RUAS </w:t>
    </w:r>
    <w:r w:rsidR="000F615F">
      <w:rPr>
        <w:rFonts w:asciiTheme="minorHAnsi" w:hAnsiTheme="minorHAnsi" w:cstheme="minorHAnsi"/>
      </w:rPr>
      <w:tab/>
      <w:t xml:space="preserve">  </w:t>
    </w:r>
    <w:r>
      <w:rPr>
        <w:rFonts w:asciiTheme="minorHAnsi" w:hAnsiTheme="minorHAnsi" w:cstheme="minorHAnsi"/>
      </w:rPr>
      <w:t xml:space="preserve">   </w:t>
    </w:r>
    <w:r w:rsidR="000F615F">
      <w:rPr>
        <w:rFonts w:asciiTheme="minorHAnsi" w:hAnsiTheme="minorHAnsi" w:cstheme="minorHAnsi"/>
      </w:rPr>
      <w:t xml:space="preserve">  </w:t>
    </w:r>
    <w:r w:rsidR="00F76177">
      <w:rPr>
        <w:rFonts w:asciiTheme="minorHAnsi" w:hAnsiTheme="minorHAnsi" w:cstheme="minorHAnsi"/>
      </w:rPr>
      <w:t>FT20</w:t>
    </w:r>
    <w:r w:rsidR="00BD38C8">
      <w:rPr>
        <w:rFonts w:asciiTheme="minorHAnsi" w:hAnsiTheme="minorHAnsi" w:cstheme="minorHAnsi"/>
      </w:rPr>
      <w:t>20</w:t>
    </w:r>
    <w:r w:rsidR="00F76177" w:rsidRPr="003D0179">
      <w:rPr>
        <w:rFonts w:asciiTheme="minorHAnsi" w:hAnsiTheme="minorHAnsi" w:cstheme="minorHAnsi"/>
      </w:rPr>
      <w:tab/>
    </w:r>
    <w:r w:rsidR="00F76177" w:rsidRPr="003D0179">
      <w:rPr>
        <w:rFonts w:asciiTheme="minorHAnsi" w:hAnsiTheme="minorHAnsi" w:cstheme="min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2BB"/>
    <w:multiLevelType w:val="hybridMultilevel"/>
    <w:tmpl w:val="A6BAA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26D3A"/>
    <w:multiLevelType w:val="hybridMultilevel"/>
    <w:tmpl w:val="17A22514"/>
    <w:lvl w:ilvl="0" w:tplc="268E79CE">
      <w:start w:val="1"/>
      <w:numFmt w:val="decimal"/>
      <w:lvlText w:val="B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F31C90"/>
    <w:multiLevelType w:val="hybridMultilevel"/>
    <w:tmpl w:val="F5569C1A"/>
    <w:lvl w:ilvl="0" w:tplc="8976065A">
      <w:start w:val="2"/>
      <w:numFmt w:val="decimal"/>
      <w:lvlText w:val="1.%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D4C8B"/>
    <w:multiLevelType w:val="hybridMultilevel"/>
    <w:tmpl w:val="AD029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B472F9"/>
    <w:multiLevelType w:val="hybridMultilevel"/>
    <w:tmpl w:val="18BA1E5E"/>
    <w:lvl w:ilvl="0" w:tplc="D0EA467C">
      <w:start w:val="1"/>
      <w:numFmt w:val="decimal"/>
      <w:lvlText w:val="1.%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74B78"/>
    <w:multiLevelType w:val="hybridMultilevel"/>
    <w:tmpl w:val="38380BDC"/>
    <w:lvl w:ilvl="0" w:tplc="EF4E20CA">
      <w:start w:val="1"/>
      <w:numFmt w:val="decimal"/>
      <w:lvlText w:val="C3.%1."/>
      <w:lvlJc w:val="left"/>
      <w:pPr>
        <w:ind w:left="720" w:hanging="360"/>
      </w:pPr>
      <w:rPr>
        <w:rFonts w:hint="default"/>
      </w:rPr>
    </w:lvl>
    <w:lvl w:ilvl="1" w:tplc="9B9652A6">
      <w:start w:val="1"/>
      <w:numFmt w:val="decimal"/>
      <w:lvlText w:val="C.3.1.%2."/>
      <w:lvlJc w:val="left"/>
      <w:pPr>
        <w:ind w:left="1440" w:hanging="360"/>
      </w:pPr>
      <w:rPr>
        <w:rFonts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91327"/>
    <w:multiLevelType w:val="hybridMultilevel"/>
    <w:tmpl w:val="382410F0"/>
    <w:lvl w:ilvl="0" w:tplc="D0EA467C">
      <w:start w:val="1"/>
      <w:numFmt w:val="decimal"/>
      <w:lvlText w:val="1.%1"/>
      <w:lvlJc w:val="left"/>
      <w:pPr>
        <w:ind w:left="720" w:hanging="360"/>
      </w:pPr>
      <w:rPr>
        <w:rFonts w:cs="Times New Roman"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687050"/>
    <w:multiLevelType w:val="hybridMultilevel"/>
    <w:tmpl w:val="E724E4A4"/>
    <w:lvl w:ilvl="0" w:tplc="D0EA467C">
      <w:start w:val="1"/>
      <w:numFmt w:val="decimal"/>
      <w:lvlText w:val="1.%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E213C"/>
    <w:multiLevelType w:val="hybridMultilevel"/>
    <w:tmpl w:val="4CE4246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22962F1"/>
    <w:multiLevelType w:val="hybridMultilevel"/>
    <w:tmpl w:val="E4181A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A872B3"/>
    <w:multiLevelType w:val="hybridMultilevel"/>
    <w:tmpl w:val="7E68E062"/>
    <w:lvl w:ilvl="0" w:tplc="2B1C2660">
      <w:start w:val="1"/>
      <w:numFmt w:val="decimal"/>
      <w:lvlText w:val="C.3.2.%1."/>
      <w:lvlJc w:val="left"/>
      <w:pPr>
        <w:ind w:left="144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940C0F"/>
    <w:multiLevelType w:val="hybridMultilevel"/>
    <w:tmpl w:val="382410F0"/>
    <w:lvl w:ilvl="0" w:tplc="D0EA467C">
      <w:start w:val="1"/>
      <w:numFmt w:val="decimal"/>
      <w:lvlText w:val="1.%1"/>
      <w:lvlJc w:val="left"/>
      <w:pPr>
        <w:ind w:left="1440" w:hanging="360"/>
      </w:pPr>
      <w:rPr>
        <w:rFonts w:cs="Times New Roman"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8CE5ECB"/>
    <w:multiLevelType w:val="hybridMultilevel"/>
    <w:tmpl w:val="C3286762"/>
    <w:lvl w:ilvl="0" w:tplc="D0EA467C">
      <w:start w:val="1"/>
      <w:numFmt w:val="decimal"/>
      <w:lvlText w:val="1.%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1617F8"/>
    <w:multiLevelType w:val="hybridMultilevel"/>
    <w:tmpl w:val="518CDDF0"/>
    <w:lvl w:ilvl="0" w:tplc="0AB8BA56">
      <w:start w:val="1"/>
      <w:numFmt w:val="decimal"/>
      <w:lvlText w:val="B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94031C"/>
    <w:multiLevelType w:val="multilevel"/>
    <w:tmpl w:val="D246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6F7E90"/>
    <w:multiLevelType w:val="multilevel"/>
    <w:tmpl w:val="76BED056"/>
    <w:lvl w:ilvl="0">
      <w:start w:val="3"/>
      <w:numFmt w:val="decimal"/>
      <w:lvlText w:val="%1"/>
      <w:lvlJc w:val="left"/>
      <w:pPr>
        <w:ind w:left="360" w:hanging="360"/>
      </w:pPr>
      <w:rPr>
        <w:rFonts w:hint="default"/>
      </w:rPr>
    </w:lvl>
    <w:lvl w:ilvl="1">
      <w:start w:val="1"/>
      <w:numFmt w:val="decimal"/>
      <w:lvlText w:val="B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4E51AC2"/>
    <w:multiLevelType w:val="hybridMultilevel"/>
    <w:tmpl w:val="59A0CE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2746732C"/>
    <w:multiLevelType w:val="hybridMultilevel"/>
    <w:tmpl w:val="D4D8EB16"/>
    <w:lvl w:ilvl="0" w:tplc="5204F84C">
      <w:start w:val="1"/>
      <w:numFmt w:val="decimal"/>
      <w:lvlText w:val="%1."/>
      <w:lvlJc w:val="left"/>
      <w:pPr>
        <w:ind w:left="720" w:hanging="360"/>
      </w:pPr>
      <w:rPr>
        <w:rFonts w:hint="default"/>
        <w:b w:val="0"/>
        <w:sz w:val="16"/>
        <w:szCs w:val="1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BA3436"/>
    <w:multiLevelType w:val="hybridMultilevel"/>
    <w:tmpl w:val="D862C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CA4F97"/>
    <w:multiLevelType w:val="hybridMultilevel"/>
    <w:tmpl w:val="66EE1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2F5D89"/>
    <w:multiLevelType w:val="hybridMultilevel"/>
    <w:tmpl w:val="4C943068"/>
    <w:lvl w:ilvl="0" w:tplc="52F6189C">
      <w:start w:val="1"/>
      <w:numFmt w:val="decimal"/>
      <w:lvlText w:val="A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BE0FEA"/>
    <w:multiLevelType w:val="hybridMultilevel"/>
    <w:tmpl w:val="89DE8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D10188"/>
    <w:multiLevelType w:val="hybridMultilevel"/>
    <w:tmpl w:val="DBEA2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BC053E"/>
    <w:multiLevelType w:val="hybridMultilevel"/>
    <w:tmpl w:val="D82EE6C6"/>
    <w:lvl w:ilvl="0" w:tplc="617656E4">
      <w:start w:val="1"/>
      <w:numFmt w:val="bullet"/>
      <w:lvlText w:val=""/>
      <w:lvlJc w:val="left"/>
      <w:pPr>
        <w:tabs>
          <w:tab w:val="num" w:pos="-740"/>
        </w:tabs>
        <w:ind w:left="-740" w:hanging="360"/>
      </w:pPr>
      <w:rPr>
        <w:rFonts w:ascii="Symbol" w:hAnsi="Symbol" w:hint="default"/>
        <w:sz w:val="24"/>
      </w:rPr>
    </w:lvl>
    <w:lvl w:ilvl="1" w:tplc="04090003">
      <w:start w:val="1"/>
      <w:numFmt w:val="bullet"/>
      <w:lvlText w:val="o"/>
      <w:lvlJc w:val="left"/>
      <w:pPr>
        <w:tabs>
          <w:tab w:val="num" w:pos="-20"/>
        </w:tabs>
        <w:ind w:left="-20" w:hanging="360"/>
      </w:pPr>
      <w:rPr>
        <w:rFonts w:ascii="Courier New" w:hAnsi="Courier New" w:hint="default"/>
      </w:rPr>
    </w:lvl>
    <w:lvl w:ilvl="2" w:tplc="04090005" w:tentative="1">
      <w:start w:val="1"/>
      <w:numFmt w:val="bullet"/>
      <w:lvlText w:val=""/>
      <w:lvlJc w:val="left"/>
      <w:pPr>
        <w:tabs>
          <w:tab w:val="num" w:pos="700"/>
        </w:tabs>
        <w:ind w:left="700" w:hanging="360"/>
      </w:pPr>
      <w:rPr>
        <w:rFonts w:ascii="Wingdings" w:hAnsi="Wingdings" w:hint="default"/>
      </w:rPr>
    </w:lvl>
    <w:lvl w:ilvl="3" w:tplc="04090001" w:tentative="1">
      <w:start w:val="1"/>
      <w:numFmt w:val="bullet"/>
      <w:lvlText w:val=""/>
      <w:lvlJc w:val="left"/>
      <w:pPr>
        <w:tabs>
          <w:tab w:val="num" w:pos="1420"/>
        </w:tabs>
        <w:ind w:left="1420" w:hanging="360"/>
      </w:pPr>
      <w:rPr>
        <w:rFonts w:ascii="Symbol" w:hAnsi="Symbol" w:hint="default"/>
      </w:rPr>
    </w:lvl>
    <w:lvl w:ilvl="4" w:tplc="04090003" w:tentative="1">
      <w:start w:val="1"/>
      <w:numFmt w:val="bullet"/>
      <w:lvlText w:val="o"/>
      <w:lvlJc w:val="left"/>
      <w:pPr>
        <w:tabs>
          <w:tab w:val="num" w:pos="2140"/>
        </w:tabs>
        <w:ind w:left="2140" w:hanging="360"/>
      </w:pPr>
      <w:rPr>
        <w:rFonts w:ascii="Courier New" w:hAnsi="Courier New" w:hint="default"/>
      </w:rPr>
    </w:lvl>
    <w:lvl w:ilvl="5" w:tplc="04090005" w:tentative="1">
      <w:start w:val="1"/>
      <w:numFmt w:val="bullet"/>
      <w:lvlText w:val=""/>
      <w:lvlJc w:val="left"/>
      <w:pPr>
        <w:tabs>
          <w:tab w:val="num" w:pos="2860"/>
        </w:tabs>
        <w:ind w:left="2860" w:hanging="360"/>
      </w:pPr>
      <w:rPr>
        <w:rFonts w:ascii="Wingdings" w:hAnsi="Wingdings" w:hint="default"/>
      </w:rPr>
    </w:lvl>
    <w:lvl w:ilvl="6" w:tplc="04090001" w:tentative="1">
      <w:start w:val="1"/>
      <w:numFmt w:val="bullet"/>
      <w:lvlText w:val=""/>
      <w:lvlJc w:val="left"/>
      <w:pPr>
        <w:tabs>
          <w:tab w:val="num" w:pos="3580"/>
        </w:tabs>
        <w:ind w:left="3580" w:hanging="360"/>
      </w:pPr>
      <w:rPr>
        <w:rFonts w:ascii="Symbol" w:hAnsi="Symbol" w:hint="default"/>
      </w:rPr>
    </w:lvl>
    <w:lvl w:ilvl="7" w:tplc="04090003" w:tentative="1">
      <w:start w:val="1"/>
      <w:numFmt w:val="bullet"/>
      <w:lvlText w:val="o"/>
      <w:lvlJc w:val="left"/>
      <w:pPr>
        <w:tabs>
          <w:tab w:val="num" w:pos="4300"/>
        </w:tabs>
        <w:ind w:left="4300" w:hanging="360"/>
      </w:pPr>
      <w:rPr>
        <w:rFonts w:ascii="Courier New" w:hAnsi="Courier New" w:hint="default"/>
      </w:rPr>
    </w:lvl>
    <w:lvl w:ilvl="8" w:tplc="04090005" w:tentative="1">
      <w:start w:val="1"/>
      <w:numFmt w:val="bullet"/>
      <w:lvlText w:val=""/>
      <w:lvlJc w:val="left"/>
      <w:pPr>
        <w:tabs>
          <w:tab w:val="num" w:pos="5020"/>
        </w:tabs>
        <w:ind w:left="5020" w:hanging="360"/>
      </w:pPr>
      <w:rPr>
        <w:rFonts w:ascii="Wingdings" w:hAnsi="Wingdings" w:hint="default"/>
      </w:rPr>
    </w:lvl>
  </w:abstractNum>
  <w:abstractNum w:abstractNumId="24" w15:restartNumberingAfterBreak="0">
    <w:nsid w:val="42946447"/>
    <w:multiLevelType w:val="hybridMultilevel"/>
    <w:tmpl w:val="AC32A05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42F97EE8"/>
    <w:multiLevelType w:val="hybridMultilevel"/>
    <w:tmpl w:val="D738046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6"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57735E0"/>
    <w:multiLevelType w:val="multilevel"/>
    <w:tmpl w:val="D472B3DA"/>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45F748A3"/>
    <w:multiLevelType w:val="hybridMultilevel"/>
    <w:tmpl w:val="9D0AF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CB7C0D"/>
    <w:multiLevelType w:val="hybridMultilevel"/>
    <w:tmpl w:val="24AA0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6623BE"/>
    <w:multiLevelType w:val="hybridMultilevel"/>
    <w:tmpl w:val="4EA6BAA8"/>
    <w:lvl w:ilvl="0" w:tplc="EF4E20CA">
      <w:start w:val="1"/>
      <w:numFmt w:val="decimal"/>
      <w:lvlText w:val="C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B73664"/>
    <w:multiLevelType w:val="hybridMultilevel"/>
    <w:tmpl w:val="4D2E5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DF44A72"/>
    <w:multiLevelType w:val="hybridMultilevel"/>
    <w:tmpl w:val="5C384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7103BD"/>
    <w:multiLevelType w:val="multilevel"/>
    <w:tmpl w:val="3FFC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283ED7"/>
    <w:multiLevelType w:val="hybridMultilevel"/>
    <w:tmpl w:val="28A0031A"/>
    <w:lvl w:ilvl="0" w:tplc="5470A194">
      <w:start w:val="1"/>
      <w:numFmt w:val="decimal"/>
      <w:lvlText w:val="C.3.4.%1."/>
      <w:lvlJc w:val="left"/>
      <w:pPr>
        <w:ind w:left="144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2628B9"/>
    <w:multiLevelType w:val="multilevel"/>
    <w:tmpl w:val="1D44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093081"/>
    <w:multiLevelType w:val="hybridMultilevel"/>
    <w:tmpl w:val="00C01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442661"/>
    <w:multiLevelType w:val="hybridMultilevel"/>
    <w:tmpl w:val="1F16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814290"/>
    <w:multiLevelType w:val="hybridMultilevel"/>
    <w:tmpl w:val="C00C2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952287"/>
    <w:multiLevelType w:val="multilevel"/>
    <w:tmpl w:val="02AA9D5E"/>
    <w:lvl w:ilvl="0">
      <w:start w:val="3"/>
      <w:numFmt w:val="decimal"/>
      <w:lvlText w:val="%1"/>
      <w:lvlJc w:val="left"/>
      <w:pPr>
        <w:ind w:left="360" w:hanging="360"/>
      </w:pPr>
      <w:rPr>
        <w:rFonts w:hint="default"/>
      </w:rPr>
    </w:lvl>
    <w:lvl w:ilvl="1">
      <w:start w:val="1"/>
      <w:numFmt w:val="decimal"/>
      <w:lvlText w:val="B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7C6573C"/>
    <w:multiLevelType w:val="hybridMultilevel"/>
    <w:tmpl w:val="B4B29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7FA2EBA"/>
    <w:multiLevelType w:val="hybridMultilevel"/>
    <w:tmpl w:val="10EED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394F57"/>
    <w:multiLevelType w:val="multilevel"/>
    <w:tmpl w:val="385ED5E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FA55F74"/>
    <w:multiLevelType w:val="hybridMultilevel"/>
    <w:tmpl w:val="256C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BB571C"/>
    <w:multiLevelType w:val="multilevel"/>
    <w:tmpl w:val="12F001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5AB7FE1"/>
    <w:multiLevelType w:val="hybridMultilevel"/>
    <w:tmpl w:val="736ED954"/>
    <w:lvl w:ilvl="0" w:tplc="D0EA467C">
      <w:start w:val="1"/>
      <w:numFmt w:val="decimal"/>
      <w:lvlText w:val="1.%1"/>
      <w:lvlJc w:val="left"/>
      <w:pPr>
        <w:ind w:left="720" w:hanging="360"/>
      </w:pPr>
      <w:rPr>
        <w:rFont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63380E"/>
    <w:multiLevelType w:val="hybridMultilevel"/>
    <w:tmpl w:val="1EA2722A"/>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3F6DE4"/>
    <w:multiLevelType w:val="hybridMultilevel"/>
    <w:tmpl w:val="1E4A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F6702D"/>
    <w:multiLevelType w:val="hybridMultilevel"/>
    <w:tmpl w:val="D0142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3370127">
    <w:abstractNumId w:val="26"/>
  </w:num>
  <w:num w:numId="2" w16cid:durableId="82804022">
    <w:abstractNumId w:val="21"/>
  </w:num>
  <w:num w:numId="3" w16cid:durableId="954019030">
    <w:abstractNumId w:val="23"/>
  </w:num>
  <w:num w:numId="4" w16cid:durableId="1703557892">
    <w:abstractNumId w:val="9"/>
  </w:num>
  <w:num w:numId="5" w16cid:durableId="1181581239">
    <w:abstractNumId w:val="17"/>
  </w:num>
  <w:num w:numId="6" w16cid:durableId="177160953">
    <w:abstractNumId w:val="11"/>
  </w:num>
  <w:num w:numId="7" w16cid:durableId="259333935">
    <w:abstractNumId w:val="42"/>
  </w:num>
  <w:num w:numId="8" w16cid:durableId="1699433847">
    <w:abstractNumId w:val="36"/>
  </w:num>
  <w:num w:numId="9" w16cid:durableId="1999528016">
    <w:abstractNumId w:val="19"/>
  </w:num>
  <w:num w:numId="10" w16cid:durableId="452215026">
    <w:abstractNumId w:val="22"/>
  </w:num>
  <w:num w:numId="11" w16cid:durableId="360934818">
    <w:abstractNumId w:val="18"/>
  </w:num>
  <w:num w:numId="12" w16cid:durableId="994142780">
    <w:abstractNumId w:val="32"/>
  </w:num>
  <w:num w:numId="13" w16cid:durableId="1933320734">
    <w:abstractNumId w:val="40"/>
  </w:num>
  <w:num w:numId="14" w16cid:durableId="1903173432">
    <w:abstractNumId w:val="48"/>
  </w:num>
  <w:num w:numId="15" w16cid:durableId="498815965">
    <w:abstractNumId w:val="38"/>
  </w:num>
  <w:num w:numId="16" w16cid:durableId="192235824">
    <w:abstractNumId w:val="29"/>
  </w:num>
  <w:num w:numId="17" w16cid:durableId="2061972746">
    <w:abstractNumId w:val="25"/>
  </w:num>
  <w:num w:numId="18" w16cid:durableId="1611400583">
    <w:abstractNumId w:val="7"/>
  </w:num>
  <w:num w:numId="19" w16cid:durableId="1922715520">
    <w:abstractNumId w:val="27"/>
  </w:num>
  <w:num w:numId="20" w16cid:durableId="708408890">
    <w:abstractNumId w:val="12"/>
  </w:num>
  <w:num w:numId="21" w16cid:durableId="1277108">
    <w:abstractNumId w:val="6"/>
  </w:num>
  <w:num w:numId="22" w16cid:durableId="1984890421">
    <w:abstractNumId w:val="47"/>
  </w:num>
  <w:num w:numId="23" w16cid:durableId="1009941524">
    <w:abstractNumId w:val="45"/>
  </w:num>
  <w:num w:numId="24" w16cid:durableId="2124380204">
    <w:abstractNumId w:val="4"/>
  </w:num>
  <w:num w:numId="25" w16cid:durableId="1095519989">
    <w:abstractNumId w:val="43"/>
  </w:num>
  <w:num w:numId="26" w16cid:durableId="1406222030">
    <w:abstractNumId w:val="0"/>
  </w:num>
  <w:num w:numId="27" w16cid:durableId="373580616">
    <w:abstractNumId w:val="2"/>
  </w:num>
  <w:num w:numId="28" w16cid:durableId="199127457">
    <w:abstractNumId w:val="44"/>
  </w:num>
  <w:num w:numId="29" w16cid:durableId="535047390">
    <w:abstractNumId w:val="15"/>
  </w:num>
  <w:num w:numId="30" w16cid:durableId="207689379">
    <w:abstractNumId w:val="39"/>
  </w:num>
  <w:num w:numId="31" w16cid:durableId="1898664149">
    <w:abstractNumId w:val="1"/>
  </w:num>
  <w:num w:numId="32" w16cid:durableId="1552645174">
    <w:abstractNumId w:val="20"/>
  </w:num>
  <w:num w:numId="33" w16cid:durableId="374307963">
    <w:abstractNumId w:val="16"/>
  </w:num>
  <w:num w:numId="34" w16cid:durableId="403140096">
    <w:abstractNumId w:val="8"/>
  </w:num>
  <w:num w:numId="35" w16cid:durableId="1329750907">
    <w:abstractNumId w:val="24"/>
  </w:num>
  <w:num w:numId="36" w16cid:durableId="815991174">
    <w:abstractNumId w:val="30"/>
  </w:num>
  <w:num w:numId="37" w16cid:durableId="255291310">
    <w:abstractNumId w:val="5"/>
  </w:num>
  <w:num w:numId="38" w16cid:durableId="1270314008">
    <w:abstractNumId w:val="34"/>
  </w:num>
  <w:num w:numId="39" w16cid:durableId="272058011">
    <w:abstractNumId w:val="10"/>
  </w:num>
  <w:num w:numId="40" w16cid:durableId="1747993716">
    <w:abstractNumId w:val="13"/>
  </w:num>
  <w:num w:numId="41" w16cid:durableId="2076514575">
    <w:abstractNumId w:val="37"/>
  </w:num>
  <w:num w:numId="42" w16cid:durableId="1473019178">
    <w:abstractNumId w:val="41"/>
  </w:num>
  <w:num w:numId="43" w16cid:durableId="1459686092">
    <w:abstractNumId w:val="3"/>
  </w:num>
  <w:num w:numId="44" w16cid:durableId="1970890617">
    <w:abstractNumId w:val="31"/>
  </w:num>
  <w:num w:numId="45" w16cid:durableId="193033362">
    <w:abstractNumId w:val="28"/>
  </w:num>
  <w:num w:numId="46" w16cid:durableId="1257447290">
    <w:abstractNumId w:val="46"/>
  </w:num>
  <w:num w:numId="47" w16cid:durableId="43797313">
    <w:abstractNumId w:val="35"/>
  </w:num>
  <w:num w:numId="48" w16cid:durableId="178127442">
    <w:abstractNumId w:val="33"/>
  </w:num>
  <w:num w:numId="49" w16cid:durableId="631904493">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4E6"/>
    <w:rsid w:val="0000063B"/>
    <w:rsid w:val="00000C17"/>
    <w:rsid w:val="00001DFC"/>
    <w:rsid w:val="00003ABA"/>
    <w:rsid w:val="000042FD"/>
    <w:rsid w:val="00010CD1"/>
    <w:rsid w:val="00011049"/>
    <w:rsid w:val="0001129E"/>
    <w:rsid w:val="00011EC3"/>
    <w:rsid w:val="0001275E"/>
    <w:rsid w:val="00015287"/>
    <w:rsid w:val="00015E55"/>
    <w:rsid w:val="00016DB8"/>
    <w:rsid w:val="000208CF"/>
    <w:rsid w:val="00022C83"/>
    <w:rsid w:val="000274DF"/>
    <w:rsid w:val="00027B75"/>
    <w:rsid w:val="00027DC7"/>
    <w:rsid w:val="00030E68"/>
    <w:rsid w:val="00031A31"/>
    <w:rsid w:val="00032581"/>
    <w:rsid w:val="00032EAC"/>
    <w:rsid w:val="0003319E"/>
    <w:rsid w:val="00034645"/>
    <w:rsid w:val="00036EB8"/>
    <w:rsid w:val="00040949"/>
    <w:rsid w:val="00042C18"/>
    <w:rsid w:val="000442AB"/>
    <w:rsid w:val="0005037A"/>
    <w:rsid w:val="00050A5E"/>
    <w:rsid w:val="00055A3E"/>
    <w:rsid w:val="000606D3"/>
    <w:rsid w:val="0006126C"/>
    <w:rsid w:val="0006511E"/>
    <w:rsid w:val="00065980"/>
    <w:rsid w:val="00066DFD"/>
    <w:rsid w:val="0006748D"/>
    <w:rsid w:val="00067A9D"/>
    <w:rsid w:val="00071493"/>
    <w:rsid w:val="000727CF"/>
    <w:rsid w:val="00073592"/>
    <w:rsid w:val="00075073"/>
    <w:rsid w:val="0007673E"/>
    <w:rsid w:val="000770F6"/>
    <w:rsid w:val="0007740C"/>
    <w:rsid w:val="0008343C"/>
    <w:rsid w:val="00084007"/>
    <w:rsid w:val="00085ADB"/>
    <w:rsid w:val="00085F01"/>
    <w:rsid w:val="00090848"/>
    <w:rsid w:val="00092CB5"/>
    <w:rsid w:val="00093C38"/>
    <w:rsid w:val="000A0C24"/>
    <w:rsid w:val="000A1664"/>
    <w:rsid w:val="000A1978"/>
    <w:rsid w:val="000A2852"/>
    <w:rsid w:val="000A2BFD"/>
    <w:rsid w:val="000A50CB"/>
    <w:rsid w:val="000A69CC"/>
    <w:rsid w:val="000A7F55"/>
    <w:rsid w:val="000B04EB"/>
    <w:rsid w:val="000B0C47"/>
    <w:rsid w:val="000B5AE2"/>
    <w:rsid w:val="000C7DE5"/>
    <w:rsid w:val="000D124C"/>
    <w:rsid w:val="000D1E01"/>
    <w:rsid w:val="000D3485"/>
    <w:rsid w:val="000D57E0"/>
    <w:rsid w:val="000D5E40"/>
    <w:rsid w:val="000D6C8A"/>
    <w:rsid w:val="000D6F3F"/>
    <w:rsid w:val="000E150A"/>
    <w:rsid w:val="000E1C76"/>
    <w:rsid w:val="000F280B"/>
    <w:rsid w:val="000F615F"/>
    <w:rsid w:val="000F7A38"/>
    <w:rsid w:val="00103EB1"/>
    <w:rsid w:val="001100E2"/>
    <w:rsid w:val="00111AFD"/>
    <w:rsid w:val="001163A9"/>
    <w:rsid w:val="00116443"/>
    <w:rsid w:val="0012519B"/>
    <w:rsid w:val="00126E92"/>
    <w:rsid w:val="001306DB"/>
    <w:rsid w:val="00131198"/>
    <w:rsid w:val="0013690F"/>
    <w:rsid w:val="001372C9"/>
    <w:rsid w:val="00137DED"/>
    <w:rsid w:val="001415C1"/>
    <w:rsid w:val="00143040"/>
    <w:rsid w:val="00146669"/>
    <w:rsid w:val="001468B3"/>
    <w:rsid w:val="00150E18"/>
    <w:rsid w:val="00151D25"/>
    <w:rsid w:val="00153639"/>
    <w:rsid w:val="00171AA3"/>
    <w:rsid w:val="001735BA"/>
    <w:rsid w:val="0017369C"/>
    <w:rsid w:val="00173F2A"/>
    <w:rsid w:val="001768C0"/>
    <w:rsid w:val="00176A44"/>
    <w:rsid w:val="00176F60"/>
    <w:rsid w:val="00177C86"/>
    <w:rsid w:val="00181F61"/>
    <w:rsid w:val="00182BF7"/>
    <w:rsid w:val="00186505"/>
    <w:rsid w:val="001870B0"/>
    <w:rsid w:val="0019142C"/>
    <w:rsid w:val="00191935"/>
    <w:rsid w:val="00195A9E"/>
    <w:rsid w:val="001A0B57"/>
    <w:rsid w:val="001A26E1"/>
    <w:rsid w:val="001A37D5"/>
    <w:rsid w:val="001A4BE4"/>
    <w:rsid w:val="001A5955"/>
    <w:rsid w:val="001A5B09"/>
    <w:rsid w:val="001A60A9"/>
    <w:rsid w:val="001A6E0A"/>
    <w:rsid w:val="001A7824"/>
    <w:rsid w:val="001B1D2D"/>
    <w:rsid w:val="001B2253"/>
    <w:rsid w:val="001B3190"/>
    <w:rsid w:val="001B481D"/>
    <w:rsid w:val="001B5A4C"/>
    <w:rsid w:val="001B729F"/>
    <w:rsid w:val="001B7754"/>
    <w:rsid w:val="001C0789"/>
    <w:rsid w:val="001C19CB"/>
    <w:rsid w:val="001C1F3D"/>
    <w:rsid w:val="001C26F7"/>
    <w:rsid w:val="001C2F1A"/>
    <w:rsid w:val="001C37C6"/>
    <w:rsid w:val="001D4988"/>
    <w:rsid w:val="001D5633"/>
    <w:rsid w:val="001D6376"/>
    <w:rsid w:val="001D6F9C"/>
    <w:rsid w:val="001E1875"/>
    <w:rsid w:val="001E55D2"/>
    <w:rsid w:val="001E6684"/>
    <w:rsid w:val="001F294E"/>
    <w:rsid w:val="001F42DB"/>
    <w:rsid w:val="001F451D"/>
    <w:rsid w:val="001F4C56"/>
    <w:rsid w:val="001F6425"/>
    <w:rsid w:val="002010C9"/>
    <w:rsid w:val="0020125C"/>
    <w:rsid w:val="002013F1"/>
    <w:rsid w:val="00204015"/>
    <w:rsid w:val="00207636"/>
    <w:rsid w:val="002144DD"/>
    <w:rsid w:val="00214EEB"/>
    <w:rsid w:val="00222F9A"/>
    <w:rsid w:val="00226FD2"/>
    <w:rsid w:val="00227388"/>
    <w:rsid w:val="00230FC3"/>
    <w:rsid w:val="00232434"/>
    <w:rsid w:val="00233D60"/>
    <w:rsid w:val="00242490"/>
    <w:rsid w:val="002427B2"/>
    <w:rsid w:val="00242A8A"/>
    <w:rsid w:val="00243FA2"/>
    <w:rsid w:val="00244CAC"/>
    <w:rsid w:val="002463B8"/>
    <w:rsid w:val="002517A2"/>
    <w:rsid w:val="002523E4"/>
    <w:rsid w:val="00253656"/>
    <w:rsid w:val="00261266"/>
    <w:rsid w:val="002612EE"/>
    <w:rsid w:val="002616BD"/>
    <w:rsid w:val="00265E92"/>
    <w:rsid w:val="00267A22"/>
    <w:rsid w:val="00273EA6"/>
    <w:rsid w:val="00275EAF"/>
    <w:rsid w:val="00284004"/>
    <w:rsid w:val="00284897"/>
    <w:rsid w:val="002854C4"/>
    <w:rsid w:val="002858B1"/>
    <w:rsid w:val="00286854"/>
    <w:rsid w:val="00286F88"/>
    <w:rsid w:val="00292391"/>
    <w:rsid w:val="0029464A"/>
    <w:rsid w:val="00294DCF"/>
    <w:rsid w:val="0029645A"/>
    <w:rsid w:val="00296A3A"/>
    <w:rsid w:val="0029746E"/>
    <w:rsid w:val="002977B6"/>
    <w:rsid w:val="002A0E21"/>
    <w:rsid w:val="002A1120"/>
    <w:rsid w:val="002A2187"/>
    <w:rsid w:val="002A3B10"/>
    <w:rsid w:val="002A3DBE"/>
    <w:rsid w:val="002A525C"/>
    <w:rsid w:val="002A64CC"/>
    <w:rsid w:val="002B3150"/>
    <w:rsid w:val="002B480C"/>
    <w:rsid w:val="002B72F2"/>
    <w:rsid w:val="002C1A88"/>
    <w:rsid w:val="002C1ECE"/>
    <w:rsid w:val="002C20B7"/>
    <w:rsid w:val="002C2CE7"/>
    <w:rsid w:val="002C53B1"/>
    <w:rsid w:val="002C55B9"/>
    <w:rsid w:val="002C6606"/>
    <w:rsid w:val="002D0E1B"/>
    <w:rsid w:val="002D27DF"/>
    <w:rsid w:val="002D42CE"/>
    <w:rsid w:val="002E0078"/>
    <w:rsid w:val="002E08A7"/>
    <w:rsid w:val="002E0B0B"/>
    <w:rsid w:val="002E4C4B"/>
    <w:rsid w:val="002E4FEC"/>
    <w:rsid w:val="002F350C"/>
    <w:rsid w:val="002F56B3"/>
    <w:rsid w:val="00300974"/>
    <w:rsid w:val="003039FE"/>
    <w:rsid w:val="00304D72"/>
    <w:rsid w:val="00313E77"/>
    <w:rsid w:val="003141CA"/>
    <w:rsid w:val="00316188"/>
    <w:rsid w:val="00317A97"/>
    <w:rsid w:val="00321FEB"/>
    <w:rsid w:val="00327494"/>
    <w:rsid w:val="00327588"/>
    <w:rsid w:val="00327A65"/>
    <w:rsid w:val="00332B60"/>
    <w:rsid w:val="00335E93"/>
    <w:rsid w:val="00336F9E"/>
    <w:rsid w:val="00341B61"/>
    <w:rsid w:val="00342354"/>
    <w:rsid w:val="00342E63"/>
    <w:rsid w:val="00343F2E"/>
    <w:rsid w:val="00347263"/>
    <w:rsid w:val="00347CE1"/>
    <w:rsid w:val="003512F3"/>
    <w:rsid w:val="003561E8"/>
    <w:rsid w:val="00356B40"/>
    <w:rsid w:val="00367FC4"/>
    <w:rsid w:val="003704AD"/>
    <w:rsid w:val="0037294E"/>
    <w:rsid w:val="00372E54"/>
    <w:rsid w:val="00374433"/>
    <w:rsid w:val="00374855"/>
    <w:rsid w:val="003749D0"/>
    <w:rsid w:val="00374C36"/>
    <w:rsid w:val="00374E29"/>
    <w:rsid w:val="00380304"/>
    <w:rsid w:val="0038553B"/>
    <w:rsid w:val="00387DC7"/>
    <w:rsid w:val="003920D9"/>
    <w:rsid w:val="00396653"/>
    <w:rsid w:val="003A1B3E"/>
    <w:rsid w:val="003A1CD1"/>
    <w:rsid w:val="003C0ADE"/>
    <w:rsid w:val="003C6B9D"/>
    <w:rsid w:val="003D0179"/>
    <w:rsid w:val="003D0950"/>
    <w:rsid w:val="003D21D7"/>
    <w:rsid w:val="003D44B5"/>
    <w:rsid w:val="003D685F"/>
    <w:rsid w:val="003E0FC4"/>
    <w:rsid w:val="003E1AA9"/>
    <w:rsid w:val="003E378F"/>
    <w:rsid w:val="003E45BC"/>
    <w:rsid w:val="003E4AD8"/>
    <w:rsid w:val="003E55EF"/>
    <w:rsid w:val="003E66E3"/>
    <w:rsid w:val="003F112D"/>
    <w:rsid w:val="003F3A9B"/>
    <w:rsid w:val="00401B0B"/>
    <w:rsid w:val="00402B99"/>
    <w:rsid w:val="0040482F"/>
    <w:rsid w:val="00410073"/>
    <w:rsid w:val="00410B59"/>
    <w:rsid w:val="004113F5"/>
    <w:rsid w:val="00412969"/>
    <w:rsid w:val="004133C0"/>
    <w:rsid w:val="0041358F"/>
    <w:rsid w:val="0041538F"/>
    <w:rsid w:val="00415779"/>
    <w:rsid w:val="0041587A"/>
    <w:rsid w:val="00417D99"/>
    <w:rsid w:val="00420C67"/>
    <w:rsid w:val="00424062"/>
    <w:rsid w:val="004242BC"/>
    <w:rsid w:val="00426664"/>
    <w:rsid w:val="004341EF"/>
    <w:rsid w:val="0043444B"/>
    <w:rsid w:val="004346CA"/>
    <w:rsid w:val="00436B63"/>
    <w:rsid w:val="0044510A"/>
    <w:rsid w:val="00462EC9"/>
    <w:rsid w:val="00465070"/>
    <w:rsid w:val="00471EF7"/>
    <w:rsid w:val="004741FF"/>
    <w:rsid w:val="00474F5C"/>
    <w:rsid w:val="00480905"/>
    <w:rsid w:val="00482316"/>
    <w:rsid w:val="00482408"/>
    <w:rsid w:val="00490E40"/>
    <w:rsid w:val="004913D0"/>
    <w:rsid w:val="00493000"/>
    <w:rsid w:val="00494755"/>
    <w:rsid w:val="004A0E39"/>
    <w:rsid w:val="004A1F0F"/>
    <w:rsid w:val="004A4653"/>
    <w:rsid w:val="004A4B1B"/>
    <w:rsid w:val="004A5A8D"/>
    <w:rsid w:val="004A72E1"/>
    <w:rsid w:val="004A7FF2"/>
    <w:rsid w:val="004B388E"/>
    <w:rsid w:val="004B482E"/>
    <w:rsid w:val="004B5743"/>
    <w:rsid w:val="004B60AC"/>
    <w:rsid w:val="004B6213"/>
    <w:rsid w:val="004C34BA"/>
    <w:rsid w:val="004C5472"/>
    <w:rsid w:val="004C68CA"/>
    <w:rsid w:val="004D279E"/>
    <w:rsid w:val="004D2BB1"/>
    <w:rsid w:val="004D7898"/>
    <w:rsid w:val="004E4D1B"/>
    <w:rsid w:val="004E7A96"/>
    <w:rsid w:val="004F1FBA"/>
    <w:rsid w:val="004F3925"/>
    <w:rsid w:val="004F7A9A"/>
    <w:rsid w:val="005019B9"/>
    <w:rsid w:val="00504612"/>
    <w:rsid w:val="00505197"/>
    <w:rsid w:val="00506AE9"/>
    <w:rsid w:val="00507F74"/>
    <w:rsid w:val="0051036E"/>
    <w:rsid w:val="00511738"/>
    <w:rsid w:val="00511B10"/>
    <w:rsid w:val="005134BE"/>
    <w:rsid w:val="005138F6"/>
    <w:rsid w:val="00515C56"/>
    <w:rsid w:val="00515D28"/>
    <w:rsid w:val="00517855"/>
    <w:rsid w:val="005200E1"/>
    <w:rsid w:val="00525D2E"/>
    <w:rsid w:val="005268A5"/>
    <w:rsid w:val="005301C6"/>
    <w:rsid w:val="00532698"/>
    <w:rsid w:val="00534317"/>
    <w:rsid w:val="00534BB2"/>
    <w:rsid w:val="00535C1F"/>
    <w:rsid w:val="00536495"/>
    <w:rsid w:val="005433F1"/>
    <w:rsid w:val="00544111"/>
    <w:rsid w:val="00544B82"/>
    <w:rsid w:val="00550129"/>
    <w:rsid w:val="005502D6"/>
    <w:rsid w:val="005503F8"/>
    <w:rsid w:val="005515AE"/>
    <w:rsid w:val="00552088"/>
    <w:rsid w:val="00554578"/>
    <w:rsid w:val="0055671D"/>
    <w:rsid w:val="00556A2D"/>
    <w:rsid w:val="00557CEE"/>
    <w:rsid w:val="005609BA"/>
    <w:rsid w:val="00561158"/>
    <w:rsid w:val="00564E13"/>
    <w:rsid w:val="0056626F"/>
    <w:rsid w:val="005665A9"/>
    <w:rsid w:val="00566F65"/>
    <w:rsid w:val="00571826"/>
    <w:rsid w:val="00575893"/>
    <w:rsid w:val="0058192E"/>
    <w:rsid w:val="00587013"/>
    <w:rsid w:val="00587360"/>
    <w:rsid w:val="00590DB6"/>
    <w:rsid w:val="00592156"/>
    <w:rsid w:val="00593255"/>
    <w:rsid w:val="00597FBC"/>
    <w:rsid w:val="005A23CB"/>
    <w:rsid w:val="005A30BF"/>
    <w:rsid w:val="005A7B90"/>
    <w:rsid w:val="005B273F"/>
    <w:rsid w:val="005B38DB"/>
    <w:rsid w:val="005C1292"/>
    <w:rsid w:val="005C1383"/>
    <w:rsid w:val="005C1F80"/>
    <w:rsid w:val="005C3215"/>
    <w:rsid w:val="005C343C"/>
    <w:rsid w:val="005C400E"/>
    <w:rsid w:val="005C649A"/>
    <w:rsid w:val="005D147B"/>
    <w:rsid w:val="005D32E1"/>
    <w:rsid w:val="005D3E7D"/>
    <w:rsid w:val="005D3F4D"/>
    <w:rsid w:val="005D45ED"/>
    <w:rsid w:val="005D4B4C"/>
    <w:rsid w:val="005D6236"/>
    <w:rsid w:val="005E0571"/>
    <w:rsid w:val="005E10B8"/>
    <w:rsid w:val="005E250A"/>
    <w:rsid w:val="005E28CF"/>
    <w:rsid w:val="005E390B"/>
    <w:rsid w:val="005E3ED9"/>
    <w:rsid w:val="005F0D31"/>
    <w:rsid w:val="005F5523"/>
    <w:rsid w:val="005F7E9B"/>
    <w:rsid w:val="00600960"/>
    <w:rsid w:val="006031FB"/>
    <w:rsid w:val="00604346"/>
    <w:rsid w:val="006046D2"/>
    <w:rsid w:val="00604B01"/>
    <w:rsid w:val="0060621A"/>
    <w:rsid w:val="006073B7"/>
    <w:rsid w:val="00607419"/>
    <w:rsid w:val="006119F2"/>
    <w:rsid w:val="00611B7E"/>
    <w:rsid w:val="0061270E"/>
    <w:rsid w:val="00615446"/>
    <w:rsid w:val="00615A7D"/>
    <w:rsid w:val="00615B33"/>
    <w:rsid w:val="00616637"/>
    <w:rsid w:val="00622586"/>
    <w:rsid w:val="00623C5D"/>
    <w:rsid w:val="00624928"/>
    <w:rsid w:val="006250BC"/>
    <w:rsid w:val="00625E76"/>
    <w:rsid w:val="00631A72"/>
    <w:rsid w:val="0063474D"/>
    <w:rsid w:val="006355E4"/>
    <w:rsid w:val="00636D0F"/>
    <w:rsid w:val="0063702C"/>
    <w:rsid w:val="0064196A"/>
    <w:rsid w:val="00643E53"/>
    <w:rsid w:val="00646F6B"/>
    <w:rsid w:val="00650B3A"/>
    <w:rsid w:val="00654041"/>
    <w:rsid w:val="00664FA9"/>
    <w:rsid w:val="0066610A"/>
    <w:rsid w:val="00666E0D"/>
    <w:rsid w:val="00667B4E"/>
    <w:rsid w:val="00671132"/>
    <w:rsid w:val="00671336"/>
    <w:rsid w:val="006734DE"/>
    <w:rsid w:val="00682180"/>
    <w:rsid w:val="00683AA5"/>
    <w:rsid w:val="006845AD"/>
    <w:rsid w:val="0068533E"/>
    <w:rsid w:val="00685A49"/>
    <w:rsid w:val="0068674C"/>
    <w:rsid w:val="00690992"/>
    <w:rsid w:val="00691EC6"/>
    <w:rsid w:val="00694B37"/>
    <w:rsid w:val="00694C67"/>
    <w:rsid w:val="00695F5E"/>
    <w:rsid w:val="006963DE"/>
    <w:rsid w:val="006A0B69"/>
    <w:rsid w:val="006A2737"/>
    <w:rsid w:val="006A6C41"/>
    <w:rsid w:val="006A7774"/>
    <w:rsid w:val="006B123D"/>
    <w:rsid w:val="006B1720"/>
    <w:rsid w:val="006B1BEF"/>
    <w:rsid w:val="006B1CCC"/>
    <w:rsid w:val="006B2516"/>
    <w:rsid w:val="006B3DE4"/>
    <w:rsid w:val="006B54CC"/>
    <w:rsid w:val="006B6642"/>
    <w:rsid w:val="006C118A"/>
    <w:rsid w:val="006C17FF"/>
    <w:rsid w:val="006C30BF"/>
    <w:rsid w:val="006C429C"/>
    <w:rsid w:val="006D07DF"/>
    <w:rsid w:val="006D1E80"/>
    <w:rsid w:val="006D2AAF"/>
    <w:rsid w:val="006D47C6"/>
    <w:rsid w:val="006D55AE"/>
    <w:rsid w:val="006D5E08"/>
    <w:rsid w:val="006D7FE8"/>
    <w:rsid w:val="006E0730"/>
    <w:rsid w:val="006E0FC9"/>
    <w:rsid w:val="006E360A"/>
    <w:rsid w:val="006E6908"/>
    <w:rsid w:val="006E7C05"/>
    <w:rsid w:val="006F1A2F"/>
    <w:rsid w:val="006F24A6"/>
    <w:rsid w:val="006F29EF"/>
    <w:rsid w:val="006F2C37"/>
    <w:rsid w:val="006F365A"/>
    <w:rsid w:val="006F4F49"/>
    <w:rsid w:val="006F52D5"/>
    <w:rsid w:val="006F59CA"/>
    <w:rsid w:val="006F66ED"/>
    <w:rsid w:val="006F68C5"/>
    <w:rsid w:val="007023D9"/>
    <w:rsid w:val="00703832"/>
    <w:rsid w:val="0070555B"/>
    <w:rsid w:val="00706B9D"/>
    <w:rsid w:val="00711396"/>
    <w:rsid w:val="00713D94"/>
    <w:rsid w:val="00714057"/>
    <w:rsid w:val="0071476F"/>
    <w:rsid w:val="00716B7C"/>
    <w:rsid w:val="00722EDA"/>
    <w:rsid w:val="007238E4"/>
    <w:rsid w:val="007252CD"/>
    <w:rsid w:val="00725633"/>
    <w:rsid w:val="00736B55"/>
    <w:rsid w:val="00737144"/>
    <w:rsid w:val="00743EED"/>
    <w:rsid w:val="00745DF7"/>
    <w:rsid w:val="00746B61"/>
    <w:rsid w:val="007471D5"/>
    <w:rsid w:val="007475F6"/>
    <w:rsid w:val="0075081B"/>
    <w:rsid w:val="00753026"/>
    <w:rsid w:val="007534E6"/>
    <w:rsid w:val="00753572"/>
    <w:rsid w:val="00756FD2"/>
    <w:rsid w:val="00757D92"/>
    <w:rsid w:val="007616A5"/>
    <w:rsid w:val="0076355F"/>
    <w:rsid w:val="00764E62"/>
    <w:rsid w:val="007654FF"/>
    <w:rsid w:val="00766BF2"/>
    <w:rsid w:val="00771956"/>
    <w:rsid w:val="00771B9F"/>
    <w:rsid w:val="00772952"/>
    <w:rsid w:val="00773BD9"/>
    <w:rsid w:val="00774829"/>
    <w:rsid w:val="0077735B"/>
    <w:rsid w:val="00783B7D"/>
    <w:rsid w:val="00783D61"/>
    <w:rsid w:val="007849E6"/>
    <w:rsid w:val="00787E63"/>
    <w:rsid w:val="00790992"/>
    <w:rsid w:val="00791305"/>
    <w:rsid w:val="007943AF"/>
    <w:rsid w:val="00796D24"/>
    <w:rsid w:val="007A4A15"/>
    <w:rsid w:val="007A5413"/>
    <w:rsid w:val="007A684F"/>
    <w:rsid w:val="007B12EF"/>
    <w:rsid w:val="007B137C"/>
    <w:rsid w:val="007B38A6"/>
    <w:rsid w:val="007B59DB"/>
    <w:rsid w:val="007B6C81"/>
    <w:rsid w:val="007C0581"/>
    <w:rsid w:val="007C0BB7"/>
    <w:rsid w:val="007C1760"/>
    <w:rsid w:val="007D23FB"/>
    <w:rsid w:val="007D543E"/>
    <w:rsid w:val="007D622B"/>
    <w:rsid w:val="007D6D2F"/>
    <w:rsid w:val="007D7190"/>
    <w:rsid w:val="007D76A7"/>
    <w:rsid w:val="007E1FD6"/>
    <w:rsid w:val="007E5E7F"/>
    <w:rsid w:val="007E6C94"/>
    <w:rsid w:val="007F338B"/>
    <w:rsid w:val="007F5F36"/>
    <w:rsid w:val="007F66BB"/>
    <w:rsid w:val="007F6C80"/>
    <w:rsid w:val="008023FF"/>
    <w:rsid w:val="00807BB7"/>
    <w:rsid w:val="0081281B"/>
    <w:rsid w:val="00813811"/>
    <w:rsid w:val="00817D58"/>
    <w:rsid w:val="00823F06"/>
    <w:rsid w:val="00824592"/>
    <w:rsid w:val="0083160E"/>
    <w:rsid w:val="0083719A"/>
    <w:rsid w:val="008407FC"/>
    <w:rsid w:val="00840B57"/>
    <w:rsid w:val="008414D5"/>
    <w:rsid w:val="00841EB8"/>
    <w:rsid w:val="00842F34"/>
    <w:rsid w:val="008451CA"/>
    <w:rsid w:val="008459E6"/>
    <w:rsid w:val="00846CF2"/>
    <w:rsid w:val="008470BA"/>
    <w:rsid w:val="008473CE"/>
    <w:rsid w:val="00853B75"/>
    <w:rsid w:val="00854AAE"/>
    <w:rsid w:val="00860ED6"/>
    <w:rsid w:val="0086143B"/>
    <w:rsid w:val="0086235C"/>
    <w:rsid w:val="00863957"/>
    <w:rsid w:val="00863A75"/>
    <w:rsid w:val="008704E7"/>
    <w:rsid w:val="00870CAB"/>
    <w:rsid w:val="0087475F"/>
    <w:rsid w:val="00874BB9"/>
    <w:rsid w:val="00876AD8"/>
    <w:rsid w:val="00877300"/>
    <w:rsid w:val="00880BA2"/>
    <w:rsid w:val="00890C1A"/>
    <w:rsid w:val="008A05AD"/>
    <w:rsid w:val="008A0602"/>
    <w:rsid w:val="008A7939"/>
    <w:rsid w:val="008B1065"/>
    <w:rsid w:val="008B5021"/>
    <w:rsid w:val="008B684A"/>
    <w:rsid w:val="008B79C1"/>
    <w:rsid w:val="008C0262"/>
    <w:rsid w:val="008C09A7"/>
    <w:rsid w:val="008C19C9"/>
    <w:rsid w:val="008C4D82"/>
    <w:rsid w:val="008C692E"/>
    <w:rsid w:val="008C6B3C"/>
    <w:rsid w:val="008D473E"/>
    <w:rsid w:val="008D4C17"/>
    <w:rsid w:val="008D5DD1"/>
    <w:rsid w:val="008D64DC"/>
    <w:rsid w:val="008D777D"/>
    <w:rsid w:val="008E4A3A"/>
    <w:rsid w:val="008E5367"/>
    <w:rsid w:val="008E683E"/>
    <w:rsid w:val="008F001B"/>
    <w:rsid w:val="008F090B"/>
    <w:rsid w:val="008F17CD"/>
    <w:rsid w:val="008F30AE"/>
    <w:rsid w:val="008F5A6E"/>
    <w:rsid w:val="008F6C4B"/>
    <w:rsid w:val="009024B0"/>
    <w:rsid w:val="00902CF0"/>
    <w:rsid w:val="00902D3E"/>
    <w:rsid w:val="0090342D"/>
    <w:rsid w:val="009057DD"/>
    <w:rsid w:val="00910D25"/>
    <w:rsid w:val="00911C5E"/>
    <w:rsid w:val="00913E7F"/>
    <w:rsid w:val="0091510D"/>
    <w:rsid w:val="0091645E"/>
    <w:rsid w:val="009167C2"/>
    <w:rsid w:val="0092183B"/>
    <w:rsid w:val="009261F0"/>
    <w:rsid w:val="00926B69"/>
    <w:rsid w:val="00931AD4"/>
    <w:rsid w:val="00931AE0"/>
    <w:rsid w:val="00931D26"/>
    <w:rsid w:val="0093218D"/>
    <w:rsid w:val="009371F0"/>
    <w:rsid w:val="00940495"/>
    <w:rsid w:val="00940A53"/>
    <w:rsid w:val="0094494B"/>
    <w:rsid w:val="00951D82"/>
    <w:rsid w:val="00952B7C"/>
    <w:rsid w:val="00953A6E"/>
    <w:rsid w:val="00954C79"/>
    <w:rsid w:val="00954D3F"/>
    <w:rsid w:val="0095525F"/>
    <w:rsid w:val="0095550A"/>
    <w:rsid w:val="00962325"/>
    <w:rsid w:val="00964AD2"/>
    <w:rsid w:val="00965CBB"/>
    <w:rsid w:val="009678F5"/>
    <w:rsid w:val="0097081F"/>
    <w:rsid w:val="00973C25"/>
    <w:rsid w:val="00975FF6"/>
    <w:rsid w:val="00980533"/>
    <w:rsid w:val="009821CD"/>
    <w:rsid w:val="009828BA"/>
    <w:rsid w:val="00982E9F"/>
    <w:rsid w:val="009857FC"/>
    <w:rsid w:val="009871C3"/>
    <w:rsid w:val="00987A20"/>
    <w:rsid w:val="009919ED"/>
    <w:rsid w:val="00991EC7"/>
    <w:rsid w:val="00991F1E"/>
    <w:rsid w:val="0099292D"/>
    <w:rsid w:val="00993B02"/>
    <w:rsid w:val="009A0379"/>
    <w:rsid w:val="009A1019"/>
    <w:rsid w:val="009A1683"/>
    <w:rsid w:val="009B245D"/>
    <w:rsid w:val="009B2F06"/>
    <w:rsid w:val="009B333E"/>
    <w:rsid w:val="009B635E"/>
    <w:rsid w:val="009B7A52"/>
    <w:rsid w:val="009C1799"/>
    <w:rsid w:val="009C31D4"/>
    <w:rsid w:val="009C379E"/>
    <w:rsid w:val="009C4066"/>
    <w:rsid w:val="009C5058"/>
    <w:rsid w:val="009C5DF9"/>
    <w:rsid w:val="009D7821"/>
    <w:rsid w:val="009E01F9"/>
    <w:rsid w:val="009E0327"/>
    <w:rsid w:val="009E4082"/>
    <w:rsid w:val="009E4F98"/>
    <w:rsid w:val="009E571E"/>
    <w:rsid w:val="009F094B"/>
    <w:rsid w:val="009F29D3"/>
    <w:rsid w:val="009F5364"/>
    <w:rsid w:val="009F6644"/>
    <w:rsid w:val="009F6A5C"/>
    <w:rsid w:val="00A0107E"/>
    <w:rsid w:val="00A02D25"/>
    <w:rsid w:val="00A03045"/>
    <w:rsid w:val="00A06A8A"/>
    <w:rsid w:val="00A104D1"/>
    <w:rsid w:val="00A10BA5"/>
    <w:rsid w:val="00A12ED3"/>
    <w:rsid w:val="00A147B3"/>
    <w:rsid w:val="00A16673"/>
    <w:rsid w:val="00A17DCB"/>
    <w:rsid w:val="00A20031"/>
    <w:rsid w:val="00A2029F"/>
    <w:rsid w:val="00A20452"/>
    <w:rsid w:val="00A21269"/>
    <w:rsid w:val="00A23F16"/>
    <w:rsid w:val="00A407C9"/>
    <w:rsid w:val="00A413EC"/>
    <w:rsid w:val="00A416D4"/>
    <w:rsid w:val="00A42471"/>
    <w:rsid w:val="00A43F23"/>
    <w:rsid w:val="00A517C6"/>
    <w:rsid w:val="00A5269E"/>
    <w:rsid w:val="00A529CC"/>
    <w:rsid w:val="00A54029"/>
    <w:rsid w:val="00A57572"/>
    <w:rsid w:val="00A60C13"/>
    <w:rsid w:val="00A6529E"/>
    <w:rsid w:val="00A71002"/>
    <w:rsid w:val="00A71B8C"/>
    <w:rsid w:val="00A72AF0"/>
    <w:rsid w:val="00A747CD"/>
    <w:rsid w:val="00A80C0C"/>
    <w:rsid w:val="00A81385"/>
    <w:rsid w:val="00A820AA"/>
    <w:rsid w:val="00A838CD"/>
    <w:rsid w:val="00A85679"/>
    <w:rsid w:val="00A86DE5"/>
    <w:rsid w:val="00A87606"/>
    <w:rsid w:val="00A93264"/>
    <w:rsid w:val="00A94057"/>
    <w:rsid w:val="00A95576"/>
    <w:rsid w:val="00A95827"/>
    <w:rsid w:val="00AA1BCE"/>
    <w:rsid w:val="00AA3EAE"/>
    <w:rsid w:val="00AA5A21"/>
    <w:rsid w:val="00AB05E7"/>
    <w:rsid w:val="00AB21EA"/>
    <w:rsid w:val="00AB2DBD"/>
    <w:rsid w:val="00AB3074"/>
    <w:rsid w:val="00AB42AC"/>
    <w:rsid w:val="00AB5AED"/>
    <w:rsid w:val="00AB769B"/>
    <w:rsid w:val="00AB7CDC"/>
    <w:rsid w:val="00AC3FC3"/>
    <w:rsid w:val="00AC4AC7"/>
    <w:rsid w:val="00AD0489"/>
    <w:rsid w:val="00AD0A27"/>
    <w:rsid w:val="00AD38FC"/>
    <w:rsid w:val="00AD5BAC"/>
    <w:rsid w:val="00AD60D4"/>
    <w:rsid w:val="00AD65C8"/>
    <w:rsid w:val="00AE0465"/>
    <w:rsid w:val="00AE335A"/>
    <w:rsid w:val="00AE3DFD"/>
    <w:rsid w:val="00AF08BA"/>
    <w:rsid w:val="00AF276F"/>
    <w:rsid w:val="00AF784F"/>
    <w:rsid w:val="00AF7F43"/>
    <w:rsid w:val="00B00758"/>
    <w:rsid w:val="00B01E75"/>
    <w:rsid w:val="00B043A6"/>
    <w:rsid w:val="00B07288"/>
    <w:rsid w:val="00B072B7"/>
    <w:rsid w:val="00B10126"/>
    <w:rsid w:val="00B10BE4"/>
    <w:rsid w:val="00B14180"/>
    <w:rsid w:val="00B15EA4"/>
    <w:rsid w:val="00B16603"/>
    <w:rsid w:val="00B17F17"/>
    <w:rsid w:val="00B21105"/>
    <w:rsid w:val="00B2306D"/>
    <w:rsid w:val="00B24235"/>
    <w:rsid w:val="00B26CB8"/>
    <w:rsid w:val="00B31C2E"/>
    <w:rsid w:val="00B33C7B"/>
    <w:rsid w:val="00B34B1B"/>
    <w:rsid w:val="00B35709"/>
    <w:rsid w:val="00B361F2"/>
    <w:rsid w:val="00B36FC5"/>
    <w:rsid w:val="00B40CB0"/>
    <w:rsid w:val="00B414FA"/>
    <w:rsid w:val="00B42C4A"/>
    <w:rsid w:val="00B43304"/>
    <w:rsid w:val="00B44A86"/>
    <w:rsid w:val="00B45BD1"/>
    <w:rsid w:val="00B46C14"/>
    <w:rsid w:val="00B50CFB"/>
    <w:rsid w:val="00B5141F"/>
    <w:rsid w:val="00B51BDA"/>
    <w:rsid w:val="00B51CC1"/>
    <w:rsid w:val="00B51EE7"/>
    <w:rsid w:val="00B5320B"/>
    <w:rsid w:val="00B544E3"/>
    <w:rsid w:val="00B54CD9"/>
    <w:rsid w:val="00B57E59"/>
    <w:rsid w:val="00B61196"/>
    <w:rsid w:val="00B66FB2"/>
    <w:rsid w:val="00B71201"/>
    <w:rsid w:val="00B74BF6"/>
    <w:rsid w:val="00B76A89"/>
    <w:rsid w:val="00B802AC"/>
    <w:rsid w:val="00B8108F"/>
    <w:rsid w:val="00B82DAF"/>
    <w:rsid w:val="00B90831"/>
    <w:rsid w:val="00B9121B"/>
    <w:rsid w:val="00B91257"/>
    <w:rsid w:val="00B95BF9"/>
    <w:rsid w:val="00B964F9"/>
    <w:rsid w:val="00BA2D83"/>
    <w:rsid w:val="00BA2FFA"/>
    <w:rsid w:val="00BA4C9B"/>
    <w:rsid w:val="00BA7D79"/>
    <w:rsid w:val="00BB02BF"/>
    <w:rsid w:val="00BB4113"/>
    <w:rsid w:val="00BB4753"/>
    <w:rsid w:val="00BC01E3"/>
    <w:rsid w:val="00BC3420"/>
    <w:rsid w:val="00BC3A64"/>
    <w:rsid w:val="00BC59AF"/>
    <w:rsid w:val="00BC5ADC"/>
    <w:rsid w:val="00BC7958"/>
    <w:rsid w:val="00BD081A"/>
    <w:rsid w:val="00BD0FE4"/>
    <w:rsid w:val="00BD2D43"/>
    <w:rsid w:val="00BD317B"/>
    <w:rsid w:val="00BD38C8"/>
    <w:rsid w:val="00BD5D9C"/>
    <w:rsid w:val="00BE04CC"/>
    <w:rsid w:val="00BE4131"/>
    <w:rsid w:val="00BE493E"/>
    <w:rsid w:val="00BE61AD"/>
    <w:rsid w:val="00BE6784"/>
    <w:rsid w:val="00BE6907"/>
    <w:rsid w:val="00BE6ADF"/>
    <w:rsid w:val="00BF0A00"/>
    <w:rsid w:val="00BF2F27"/>
    <w:rsid w:val="00BF3FFB"/>
    <w:rsid w:val="00C021EE"/>
    <w:rsid w:val="00C021FF"/>
    <w:rsid w:val="00C02C20"/>
    <w:rsid w:val="00C03AB4"/>
    <w:rsid w:val="00C0409C"/>
    <w:rsid w:val="00C06EA7"/>
    <w:rsid w:val="00C11FC4"/>
    <w:rsid w:val="00C2069A"/>
    <w:rsid w:val="00C20DD5"/>
    <w:rsid w:val="00C21C6B"/>
    <w:rsid w:val="00C23281"/>
    <w:rsid w:val="00C23440"/>
    <w:rsid w:val="00C254E5"/>
    <w:rsid w:val="00C35428"/>
    <w:rsid w:val="00C35FB1"/>
    <w:rsid w:val="00C368DE"/>
    <w:rsid w:val="00C4106F"/>
    <w:rsid w:val="00C46BF5"/>
    <w:rsid w:val="00C47894"/>
    <w:rsid w:val="00C47CB7"/>
    <w:rsid w:val="00C53EFC"/>
    <w:rsid w:val="00C56783"/>
    <w:rsid w:val="00C56A79"/>
    <w:rsid w:val="00C57668"/>
    <w:rsid w:val="00C622AD"/>
    <w:rsid w:val="00C6342F"/>
    <w:rsid w:val="00C664B5"/>
    <w:rsid w:val="00C730B0"/>
    <w:rsid w:val="00C77C1D"/>
    <w:rsid w:val="00C87B1B"/>
    <w:rsid w:val="00C9171C"/>
    <w:rsid w:val="00C948E0"/>
    <w:rsid w:val="00C97F17"/>
    <w:rsid w:val="00CA25FF"/>
    <w:rsid w:val="00CA2E79"/>
    <w:rsid w:val="00CA5654"/>
    <w:rsid w:val="00CA615B"/>
    <w:rsid w:val="00CA70C9"/>
    <w:rsid w:val="00CB0677"/>
    <w:rsid w:val="00CB08D7"/>
    <w:rsid w:val="00CB0CB8"/>
    <w:rsid w:val="00CB3457"/>
    <w:rsid w:val="00CB56DD"/>
    <w:rsid w:val="00CC0F5B"/>
    <w:rsid w:val="00CC2AF4"/>
    <w:rsid w:val="00CC2DE3"/>
    <w:rsid w:val="00CC54BA"/>
    <w:rsid w:val="00CD0C07"/>
    <w:rsid w:val="00CD24D0"/>
    <w:rsid w:val="00CD2CBC"/>
    <w:rsid w:val="00CD721C"/>
    <w:rsid w:val="00CD7C40"/>
    <w:rsid w:val="00CE463D"/>
    <w:rsid w:val="00CE4B11"/>
    <w:rsid w:val="00CE5FE4"/>
    <w:rsid w:val="00CE7DAA"/>
    <w:rsid w:val="00CF26B9"/>
    <w:rsid w:val="00CF2C35"/>
    <w:rsid w:val="00CF46F1"/>
    <w:rsid w:val="00CF544B"/>
    <w:rsid w:val="00CF72E4"/>
    <w:rsid w:val="00CF7E76"/>
    <w:rsid w:val="00D0097B"/>
    <w:rsid w:val="00D023B2"/>
    <w:rsid w:val="00D079C5"/>
    <w:rsid w:val="00D102C1"/>
    <w:rsid w:val="00D1094B"/>
    <w:rsid w:val="00D11C44"/>
    <w:rsid w:val="00D12D77"/>
    <w:rsid w:val="00D13948"/>
    <w:rsid w:val="00D13E94"/>
    <w:rsid w:val="00D22ECC"/>
    <w:rsid w:val="00D2655A"/>
    <w:rsid w:val="00D30C20"/>
    <w:rsid w:val="00D31791"/>
    <w:rsid w:val="00D32F73"/>
    <w:rsid w:val="00D3542B"/>
    <w:rsid w:val="00D35996"/>
    <w:rsid w:val="00D35BCB"/>
    <w:rsid w:val="00D370B9"/>
    <w:rsid w:val="00D4127A"/>
    <w:rsid w:val="00D451FD"/>
    <w:rsid w:val="00D47AC5"/>
    <w:rsid w:val="00D5198C"/>
    <w:rsid w:val="00D52897"/>
    <w:rsid w:val="00D52DA7"/>
    <w:rsid w:val="00D52DE1"/>
    <w:rsid w:val="00D56613"/>
    <w:rsid w:val="00D566F9"/>
    <w:rsid w:val="00D57C5A"/>
    <w:rsid w:val="00D60B27"/>
    <w:rsid w:val="00D613D8"/>
    <w:rsid w:val="00D61728"/>
    <w:rsid w:val="00D63D5F"/>
    <w:rsid w:val="00D652B7"/>
    <w:rsid w:val="00D6584D"/>
    <w:rsid w:val="00D66BA6"/>
    <w:rsid w:val="00D702E9"/>
    <w:rsid w:val="00D73F72"/>
    <w:rsid w:val="00D80E83"/>
    <w:rsid w:val="00D84FA9"/>
    <w:rsid w:val="00D868F4"/>
    <w:rsid w:val="00D903E5"/>
    <w:rsid w:val="00D959E1"/>
    <w:rsid w:val="00D95A01"/>
    <w:rsid w:val="00DA122F"/>
    <w:rsid w:val="00DA300D"/>
    <w:rsid w:val="00DA4906"/>
    <w:rsid w:val="00DA4D2A"/>
    <w:rsid w:val="00DB0207"/>
    <w:rsid w:val="00DB2600"/>
    <w:rsid w:val="00DB4AAC"/>
    <w:rsid w:val="00DB55FF"/>
    <w:rsid w:val="00DB59BC"/>
    <w:rsid w:val="00DB7F49"/>
    <w:rsid w:val="00DC34A2"/>
    <w:rsid w:val="00DC44C3"/>
    <w:rsid w:val="00DC5501"/>
    <w:rsid w:val="00DC5BD8"/>
    <w:rsid w:val="00DC65E4"/>
    <w:rsid w:val="00DC7C8D"/>
    <w:rsid w:val="00DD0E0D"/>
    <w:rsid w:val="00DD1C01"/>
    <w:rsid w:val="00DE05EB"/>
    <w:rsid w:val="00DE2848"/>
    <w:rsid w:val="00DE5E70"/>
    <w:rsid w:val="00DE7712"/>
    <w:rsid w:val="00DE7749"/>
    <w:rsid w:val="00DE7C19"/>
    <w:rsid w:val="00DF1642"/>
    <w:rsid w:val="00DF1DF7"/>
    <w:rsid w:val="00DF1F08"/>
    <w:rsid w:val="00DF2F5E"/>
    <w:rsid w:val="00DF4E9C"/>
    <w:rsid w:val="00DF5CBC"/>
    <w:rsid w:val="00E01B7A"/>
    <w:rsid w:val="00E04774"/>
    <w:rsid w:val="00E05510"/>
    <w:rsid w:val="00E12EF2"/>
    <w:rsid w:val="00E13840"/>
    <w:rsid w:val="00E14F53"/>
    <w:rsid w:val="00E1564F"/>
    <w:rsid w:val="00E15A42"/>
    <w:rsid w:val="00E212FB"/>
    <w:rsid w:val="00E25B81"/>
    <w:rsid w:val="00E27957"/>
    <w:rsid w:val="00E35986"/>
    <w:rsid w:val="00E35B42"/>
    <w:rsid w:val="00E375FF"/>
    <w:rsid w:val="00E37F74"/>
    <w:rsid w:val="00E42850"/>
    <w:rsid w:val="00E441E1"/>
    <w:rsid w:val="00E44321"/>
    <w:rsid w:val="00E44372"/>
    <w:rsid w:val="00E46265"/>
    <w:rsid w:val="00E46275"/>
    <w:rsid w:val="00E46B93"/>
    <w:rsid w:val="00E475E7"/>
    <w:rsid w:val="00E536AB"/>
    <w:rsid w:val="00E53B71"/>
    <w:rsid w:val="00E54C9B"/>
    <w:rsid w:val="00E56BEA"/>
    <w:rsid w:val="00E604D7"/>
    <w:rsid w:val="00E6099D"/>
    <w:rsid w:val="00E6121A"/>
    <w:rsid w:val="00E6218C"/>
    <w:rsid w:val="00E65ACC"/>
    <w:rsid w:val="00E74D95"/>
    <w:rsid w:val="00E858FA"/>
    <w:rsid w:val="00E86F55"/>
    <w:rsid w:val="00E87740"/>
    <w:rsid w:val="00E927E4"/>
    <w:rsid w:val="00E92BA8"/>
    <w:rsid w:val="00E94C77"/>
    <w:rsid w:val="00E961E0"/>
    <w:rsid w:val="00E97094"/>
    <w:rsid w:val="00EA298E"/>
    <w:rsid w:val="00EA358F"/>
    <w:rsid w:val="00EA5E1F"/>
    <w:rsid w:val="00EB01B9"/>
    <w:rsid w:val="00EB2861"/>
    <w:rsid w:val="00EB442A"/>
    <w:rsid w:val="00EB5B38"/>
    <w:rsid w:val="00EC0B96"/>
    <w:rsid w:val="00EC2647"/>
    <w:rsid w:val="00EC31FB"/>
    <w:rsid w:val="00EC3D8E"/>
    <w:rsid w:val="00EC5C13"/>
    <w:rsid w:val="00EC7819"/>
    <w:rsid w:val="00ED56B9"/>
    <w:rsid w:val="00ED652A"/>
    <w:rsid w:val="00ED6708"/>
    <w:rsid w:val="00ED7B0E"/>
    <w:rsid w:val="00EE0819"/>
    <w:rsid w:val="00EE0887"/>
    <w:rsid w:val="00EE185D"/>
    <w:rsid w:val="00EE442E"/>
    <w:rsid w:val="00EF4D6F"/>
    <w:rsid w:val="00EF7065"/>
    <w:rsid w:val="00F011F4"/>
    <w:rsid w:val="00F02589"/>
    <w:rsid w:val="00F033AD"/>
    <w:rsid w:val="00F15739"/>
    <w:rsid w:val="00F2324A"/>
    <w:rsid w:val="00F24F52"/>
    <w:rsid w:val="00F26219"/>
    <w:rsid w:val="00F2639C"/>
    <w:rsid w:val="00F26DE7"/>
    <w:rsid w:val="00F27E37"/>
    <w:rsid w:val="00F30CEC"/>
    <w:rsid w:val="00F315E1"/>
    <w:rsid w:val="00F32F04"/>
    <w:rsid w:val="00F34940"/>
    <w:rsid w:val="00F34EFA"/>
    <w:rsid w:val="00F41BA1"/>
    <w:rsid w:val="00F41FD2"/>
    <w:rsid w:val="00F42DCA"/>
    <w:rsid w:val="00F4606F"/>
    <w:rsid w:val="00F507BC"/>
    <w:rsid w:val="00F50A66"/>
    <w:rsid w:val="00F51664"/>
    <w:rsid w:val="00F52C8E"/>
    <w:rsid w:val="00F533D8"/>
    <w:rsid w:val="00F5365D"/>
    <w:rsid w:val="00F539C8"/>
    <w:rsid w:val="00F552CA"/>
    <w:rsid w:val="00F57557"/>
    <w:rsid w:val="00F57FBE"/>
    <w:rsid w:val="00F64419"/>
    <w:rsid w:val="00F719F3"/>
    <w:rsid w:val="00F72109"/>
    <w:rsid w:val="00F7223D"/>
    <w:rsid w:val="00F729D4"/>
    <w:rsid w:val="00F75C05"/>
    <w:rsid w:val="00F76177"/>
    <w:rsid w:val="00F82E2E"/>
    <w:rsid w:val="00F857C9"/>
    <w:rsid w:val="00F85E57"/>
    <w:rsid w:val="00F93391"/>
    <w:rsid w:val="00F94A67"/>
    <w:rsid w:val="00F9558D"/>
    <w:rsid w:val="00F960D6"/>
    <w:rsid w:val="00FA0072"/>
    <w:rsid w:val="00FA2199"/>
    <w:rsid w:val="00FA42FB"/>
    <w:rsid w:val="00FA4D0D"/>
    <w:rsid w:val="00FA525C"/>
    <w:rsid w:val="00FA585A"/>
    <w:rsid w:val="00FA6E5D"/>
    <w:rsid w:val="00FB132B"/>
    <w:rsid w:val="00FB1986"/>
    <w:rsid w:val="00FB3FFC"/>
    <w:rsid w:val="00FB431D"/>
    <w:rsid w:val="00FC0A4D"/>
    <w:rsid w:val="00FC2A45"/>
    <w:rsid w:val="00FC42C0"/>
    <w:rsid w:val="00FC5DCF"/>
    <w:rsid w:val="00FC608F"/>
    <w:rsid w:val="00FD007D"/>
    <w:rsid w:val="00FD07A3"/>
    <w:rsid w:val="00FD0F29"/>
    <w:rsid w:val="00FD16F7"/>
    <w:rsid w:val="00FD6271"/>
    <w:rsid w:val="00FD79EF"/>
    <w:rsid w:val="00FE0493"/>
    <w:rsid w:val="00FE1270"/>
    <w:rsid w:val="00FE1DB3"/>
    <w:rsid w:val="00FE4D59"/>
    <w:rsid w:val="00FE5402"/>
    <w:rsid w:val="00FE6375"/>
    <w:rsid w:val="00FF14A2"/>
    <w:rsid w:val="00FF1D89"/>
    <w:rsid w:val="00FF3D8F"/>
    <w:rsid w:val="00FF777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E00E0"/>
  <w15:docId w15:val="{0FBB690B-5651-411C-9766-D3CD5A30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9AF"/>
    <w:rPr>
      <w:sz w:val="22"/>
      <w:szCs w:val="24"/>
      <w:lang w:val="en-GB"/>
    </w:rPr>
  </w:style>
  <w:style w:type="paragraph" w:styleId="Heading1">
    <w:name w:val="heading 1"/>
    <w:basedOn w:val="Normal"/>
    <w:next w:val="Normal"/>
    <w:qFormat/>
    <w:rsid w:val="00BC59AF"/>
    <w:pPr>
      <w:keepNext/>
      <w:jc w:val="center"/>
      <w:outlineLvl w:val="0"/>
    </w:pPr>
    <w:rPr>
      <w:b/>
      <w:sz w:val="24"/>
      <w:szCs w:val="20"/>
    </w:rPr>
  </w:style>
  <w:style w:type="paragraph" w:styleId="Heading2">
    <w:name w:val="heading 2"/>
    <w:basedOn w:val="Normal"/>
    <w:next w:val="Normal"/>
    <w:qFormat/>
    <w:rsid w:val="00BC59AF"/>
    <w:pPr>
      <w:keepNext/>
      <w:outlineLvl w:val="1"/>
    </w:pPr>
    <w:rPr>
      <w:b/>
      <w:bCs/>
      <w:sz w:val="28"/>
    </w:rPr>
  </w:style>
  <w:style w:type="paragraph" w:styleId="Heading3">
    <w:name w:val="heading 3"/>
    <w:basedOn w:val="Normal"/>
    <w:next w:val="Normal"/>
    <w:qFormat/>
    <w:rsid w:val="00BC59AF"/>
    <w:pPr>
      <w:keepNext/>
      <w:jc w:val="center"/>
      <w:outlineLvl w:val="2"/>
    </w:pPr>
    <w:rPr>
      <w:b/>
      <w:bCs/>
    </w:rPr>
  </w:style>
  <w:style w:type="paragraph" w:styleId="Heading4">
    <w:name w:val="heading 4"/>
    <w:basedOn w:val="Normal"/>
    <w:next w:val="Normal"/>
    <w:qFormat/>
    <w:rsid w:val="00BC59AF"/>
    <w:pPr>
      <w:keepNext/>
      <w:outlineLvl w:val="3"/>
    </w:pPr>
    <w:rPr>
      <w:b/>
      <w:bCs/>
      <w:sz w:val="24"/>
      <w:u w:val="single"/>
    </w:rPr>
  </w:style>
  <w:style w:type="paragraph" w:styleId="Heading5">
    <w:name w:val="heading 5"/>
    <w:basedOn w:val="Normal"/>
    <w:next w:val="Normal"/>
    <w:qFormat/>
    <w:rsid w:val="00BC59AF"/>
    <w:pPr>
      <w:keepNext/>
      <w:outlineLvl w:val="4"/>
    </w:pPr>
    <w:rPr>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59AF"/>
    <w:pPr>
      <w:tabs>
        <w:tab w:val="center" w:pos="4320"/>
        <w:tab w:val="right" w:pos="8640"/>
      </w:tabs>
    </w:pPr>
  </w:style>
  <w:style w:type="paragraph" w:styleId="Footer">
    <w:name w:val="footer"/>
    <w:basedOn w:val="Normal"/>
    <w:link w:val="FooterChar"/>
    <w:uiPriority w:val="99"/>
    <w:rsid w:val="00BC59AF"/>
    <w:pPr>
      <w:tabs>
        <w:tab w:val="center" w:pos="4320"/>
        <w:tab w:val="right" w:pos="8640"/>
      </w:tabs>
    </w:pPr>
  </w:style>
  <w:style w:type="character" w:styleId="PageNumber">
    <w:name w:val="page number"/>
    <w:basedOn w:val="DefaultParagraphFont"/>
    <w:rsid w:val="007534E6"/>
  </w:style>
  <w:style w:type="paragraph" w:styleId="BodyText">
    <w:name w:val="Body Text"/>
    <w:basedOn w:val="Normal"/>
    <w:link w:val="BodyTextChar"/>
    <w:rsid w:val="009C4066"/>
    <w:pPr>
      <w:jc w:val="both"/>
    </w:pPr>
    <w:rPr>
      <w:sz w:val="24"/>
    </w:rPr>
  </w:style>
  <w:style w:type="character" w:customStyle="1" w:styleId="BodyTextChar">
    <w:name w:val="Body Text Char"/>
    <w:basedOn w:val="DefaultParagraphFont"/>
    <w:link w:val="BodyText"/>
    <w:rsid w:val="009C4066"/>
    <w:rPr>
      <w:sz w:val="24"/>
      <w:szCs w:val="24"/>
    </w:rPr>
  </w:style>
  <w:style w:type="paragraph" w:styleId="Title">
    <w:name w:val="Title"/>
    <w:basedOn w:val="Normal"/>
    <w:link w:val="TitleChar"/>
    <w:qFormat/>
    <w:rsid w:val="009C4066"/>
    <w:pPr>
      <w:jc w:val="center"/>
    </w:pPr>
    <w:rPr>
      <w:rFonts w:ascii="Tahoma" w:hAnsi="Tahoma" w:cs="Tahoma"/>
      <w:b/>
      <w:bCs/>
      <w:sz w:val="28"/>
      <w:u w:val="single"/>
    </w:rPr>
  </w:style>
  <w:style w:type="character" w:customStyle="1" w:styleId="TitleChar">
    <w:name w:val="Title Char"/>
    <w:basedOn w:val="DefaultParagraphFont"/>
    <w:link w:val="Title"/>
    <w:rsid w:val="009C4066"/>
    <w:rPr>
      <w:rFonts w:ascii="Tahoma" w:hAnsi="Tahoma" w:cs="Tahoma"/>
      <w:b/>
      <w:bCs/>
      <w:sz w:val="28"/>
      <w:szCs w:val="24"/>
      <w:u w:val="single"/>
    </w:rPr>
  </w:style>
  <w:style w:type="paragraph" w:styleId="BodyText2">
    <w:name w:val="Body Text 2"/>
    <w:basedOn w:val="Normal"/>
    <w:link w:val="BodyText2Char"/>
    <w:rsid w:val="009C4066"/>
    <w:pPr>
      <w:jc w:val="both"/>
    </w:pPr>
  </w:style>
  <w:style w:type="character" w:customStyle="1" w:styleId="BodyText2Char">
    <w:name w:val="Body Text 2 Char"/>
    <w:basedOn w:val="DefaultParagraphFont"/>
    <w:link w:val="BodyText2"/>
    <w:rsid w:val="009C4066"/>
    <w:rPr>
      <w:sz w:val="22"/>
      <w:szCs w:val="24"/>
    </w:rPr>
  </w:style>
  <w:style w:type="table" w:styleId="TableGrid">
    <w:name w:val="Table Grid"/>
    <w:basedOn w:val="TableNormal"/>
    <w:uiPriority w:val="59"/>
    <w:rsid w:val="00BE413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87013"/>
    <w:pPr>
      <w:spacing w:after="200" w:line="276" w:lineRule="auto"/>
      <w:ind w:left="720"/>
      <w:contextualSpacing/>
    </w:pPr>
    <w:rPr>
      <w:rFonts w:ascii="Calibri" w:eastAsia="Calibri" w:hAnsi="Calibri"/>
      <w:szCs w:val="22"/>
    </w:rPr>
  </w:style>
  <w:style w:type="character" w:customStyle="1" w:styleId="FooterChar">
    <w:name w:val="Footer Char"/>
    <w:basedOn w:val="DefaultParagraphFont"/>
    <w:link w:val="Footer"/>
    <w:uiPriority w:val="99"/>
    <w:rsid w:val="00B71201"/>
    <w:rPr>
      <w:sz w:val="22"/>
      <w:szCs w:val="24"/>
    </w:rPr>
  </w:style>
  <w:style w:type="paragraph" w:styleId="NormalWeb">
    <w:name w:val="Normal (Web)"/>
    <w:basedOn w:val="Normal"/>
    <w:uiPriority w:val="99"/>
    <w:unhideWhenUsed/>
    <w:rsid w:val="00791305"/>
    <w:pPr>
      <w:spacing w:before="100" w:beforeAutospacing="1" w:after="100" w:afterAutospacing="1"/>
    </w:pPr>
    <w:rPr>
      <w:sz w:val="24"/>
    </w:rPr>
  </w:style>
  <w:style w:type="character" w:customStyle="1" w:styleId="apple-converted-space">
    <w:name w:val="apple-converted-space"/>
    <w:basedOn w:val="DefaultParagraphFont"/>
    <w:rsid w:val="00137DED"/>
  </w:style>
  <w:style w:type="paragraph" w:styleId="BalloonText">
    <w:name w:val="Balloon Text"/>
    <w:basedOn w:val="Normal"/>
    <w:link w:val="BalloonTextChar"/>
    <w:semiHidden/>
    <w:unhideWhenUsed/>
    <w:rsid w:val="006F4F49"/>
    <w:rPr>
      <w:rFonts w:ascii="Segoe UI" w:hAnsi="Segoe UI" w:cs="Segoe UI"/>
      <w:sz w:val="18"/>
      <w:szCs w:val="18"/>
    </w:rPr>
  </w:style>
  <w:style w:type="character" w:customStyle="1" w:styleId="BalloonTextChar">
    <w:name w:val="Balloon Text Char"/>
    <w:basedOn w:val="DefaultParagraphFont"/>
    <w:link w:val="BalloonText"/>
    <w:semiHidden/>
    <w:rsid w:val="006F4F49"/>
    <w:rPr>
      <w:rFonts w:ascii="Segoe UI" w:hAnsi="Segoe UI" w:cs="Segoe UI"/>
      <w:sz w:val="18"/>
      <w:szCs w:val="18"/>
    </w:rPr>
  </w:style>
  <w:style w:type="character" w:styleId="Hyperlink">
    <w:name w:val="Hyperlink"/>
    <w:basedOn w:val="DefaultParagraphFont"/>
    <w:uiPriority w:val="99"/>
    <w:semiHidden/>
    <w:unhideWhenUsed/>
    <w:rsid w:val="001163A9"/>
    <w:rPr>
      <w:color w:val="0000FF"/>
      <w:u w:val="single"/>
    </w:rPr>
  </w:style>
  <w:style w:type="character" w:styleId="CommentReference">
    <w:name w:val="annotation reference"/>
    <w:basedOn w:val="DefaultParagraphFont"/>
    <w:semiHidden/>
    <w:unhideWhenUsed/>
    <w:rsid w:val="00F960D6"/>
    <w:rPr>
      <w:sz w:val="16"/>
      <w:szCs w:val="16"/>
    </w:rPr>
  </w:style>
  <w:style w:type="paragraph" w:styleId="CommentText">
    <w:name w:val="annotation text"/>
    <w:basedOn w:val="Normal"/>
    <w:link w:val="CommentTextChar"/>
    <w:semiHidden/>
    <w:unhideWhenUsed/>
    <w:rsid w:val="00F960D6"/>
    <w:rPr>
      <w:sz w:val="20"/>
      <w:szCs w:val="20"/>
    </w:rPr>
  </w:style>
  <w:style w:type="character" w:customStyle="1" w:styleId="CommentTextChar">
    <w:name w:val="Comment Text Char"/>
    <w:basedOn w:val="DefaultParagraphFont"/>
    <w:link w:val="CommentText"/>
    <w:semiHidden/>
    <w:rsid w:val="00F960D6"/>
    <w:rPr>
      <w:lang w:val="en-GB"/>
    </w:rPr>
  </w:style>
  <w:style w:type="paragraph" w:styleId="CommentSubject">
    <w:name w:val="annotation subject"/>
    <w:basedOn w:val="CommentText"/>
    <w:next w:val="CommentText"/>
    <w:link w:val="CommentSubjectChar"/>
    <w:semiHidden/>
    <w:unhideWhenUsed/>
    <w:rsid w:val="00F960D6"/>
    <w:rPr>
      <w:b/>
      <w:bCs/>
    </w:rPr>
  </w:style>
  <w:style w:type="character" w:customStyle="1" w:styleId="CommentSubjectChar">
    <w:name w:val="Comment Subject Char"/>
    <w:basedOn w:val="CommentTextChar"/>
    <w:link w:val="CommentSubject"/>
    <w:semiHidden/>
    <w:rsid w:val="00F960D6"/>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7713">
      <w:bodyDiv w:val="1"/>
      <w:marLeft w:val="0"/>
      <w:marRight w:val="0"/>
      <w:marTop w:val="0"/>
      <w:marBottom w:val="0"/>
      <w:divBdr>
        <w:top w:val="none" w:sz="0" w:space="0" w:color="auto"/>
        <w:left w:val="none" w:sz="0" w:space="0" w:color="auto"/>
        <w:bottom w:val="none" w:sz="0" w:space="0" w:color="auto"/>
        <w:right w:val="none" w:sz="0" w:space="0" w:color="auto"/>
      </w:divBdr>
      <w:divsChild>
        <w:div w:id="1598517763">
          <w:marLeft w:val="360"/>
          <w:marRight w:val="0"/>
          <w:marTop w:val="211"/>
          <w:marBottom w:val="0"/>
          <w:divBdr>
            <w:top w:val="none" w:sz="0" w:space="0" w:color="auto"/>
            <w:left w:val="none" w:sz="0" w:space="0" w:color="auto"/>
            <w:bottom w:val="none" w:sz="0" w:space="0" w:color="auto"/>
            <w:right w:val="none" w:sz="0" w:space="0" w:color="auto"/>
          </w:divBdr>
        </w:div>
      </w:divsChild>
    </w:div>
    <w:div w:id="279529989">
      <w:bodyDiv w:val="1"/>
      <w:marLeft w:val="0"/>
      <w:marRight w:val="0"/>
      <w:marTop w:val="0"/>
      <w:marBottom w:val="0"/>
      <w:divBdr>
        <w:top w:val="none" w:sz="0" w:space="0" w:color="auto"/>
        <w:left w:val="none" w:sz="0" w:space="0" w:color="auto"/>
        <w:bottom w:val="none" w:sz="0" w:space="0" w:color="auto"/>
        <w:right w:val="none" w:sz="0" w:space="0" w:color="auto"/>
      </w:divBdr>
    </w:div>
    <w:div w:id="287587847">
      <w:bodyDiv w:val="1"/>
      <w:marLeft w:val="0"/>
      <w:marRight w:val="0"/>
      <w:marTop w:val="0"/>
      <w:marBottom w:val="0"/>
      <w:divBdr>
        <w:top w:val="none" w:sz="0" w:space="0" w:color="auto"/>
        <w:left w:val="none" w:sz="0" w:space="0" w:color="auto"/>
        <w:bottom w:val="none" w:sz="0" w:space="0" w:color="auto"/>
        <w:right w:val="none" w:sz="0" w:space="0" w:color="auto"/>
      </w:divBdr>
      <w:divsChild>
        <w:div w:id="546381336">
          <w:marLeft w:val="1166"/>
          <w:marRight w:val="0"/>
          <w:marTop w:val="115"/>
          <w:marBottom w:val="0"/>
          <w:divBdr>
            <w:top w:val="none" w:sz="0" w:space="0" w:color="auto"/>
            <w:left w:val="none" w:sz="0" w:space="0" w:color="auto"/>
            <w:bottom w:val="none" w:sz="0" w:space="0" w:color="auto"/>
            <w:right w:val="none" w:sz="0" w:space="0" w:color="auto"/>
          </w:divBdr>
        </w:div>
      </w:divsChild>
    </w:div>
    <w:div w:id="566186328">
      <w:bodyDiv w:val="1"/>
      <w:marLeft w:val="0"/>
      <w:marRight w:val="0"/>
      <w:marTop w:val="0"/>
      <w:marBottom w:val="0"/>
      <w:divBdr>
        <w:top w:val="none" w:sz="0" w:space="0" w:color="auto"/>
        <w:left w:val="none" w:sz="0" w:space="0" w:color="auto"/>
        <w:bottom w:val="none" w:sz="0" w:space="0" w:color="auto"/>
        <w:right w:val="none" w:sz="0" w:space="0" w:color="auto"/>
      </w:divBdr>
    </w:div>
    <w:div w:id="636380481">
      <w:bodyDiv w:val="1"/>
      <w:marLeft w:val="0"/>
      <w:marRight w:val="0"/>
      <w:marTop w:val="0"/>
      <w:marBottom w:val="0"/>
      <w:divBdr>
        <w:top w:val="none" w:sz="0" w:space="0" w:color="auto"/>
        <w:left w:val="none" w:sz="0" w:space="0" w:color="auto"/>
        <w:bottom w:val="none" w:sz="0" w:space="0" w:color="auto"/>
        <w:right w:val="none" w:sz="0" w:space="0" w:color="auto"/>
      </w:divBdr>
    </w:div>
    <w:div w:id="677118194">
      <w:bodyDiv w:val="1"/>
      <w:marLeft w:val="0"/>
      <w:marRight w:val="0"/>
      <w:marTop w:val="0"/>
      <w:marBottom w:val="0"/>
      <w:divBdr>
        <w:top w:val="none" w:sz="0" w:space="0" w:color="auto"/>
        <w:left w:val="none" w:sz="0" w:space="0" w:color="auto"/>
        <w:bottom w:val="none" w:sz="0" w:space="0" w:color="auto"/>
        <w:right w:val="none" w:sz="0" w:space="0" w:color="auto"/>
      </w:divBdr>
    </w:div>
    <w:div w:id="726799382">
      <w:bodyDiv w:val="1"/>
      <w:marLeft w:val="0"/>
      <w:marRight w:val="0"/>
      <w:marTop w:val="0"/>
      <w:marBottom w:val="0"/>
      <w:divBdr>
        <w:top w:val="none" w:sz="0" w:space="0" w:color="auto"/>
        <w:left w:val="none" w:sz="0" w:space="0" w:color="auto"/>
        <w:bottom w:val="none" w:sz="0" w:space="0" w:color="auto"/>
        <w:right w:val="none" w:sz="0" w:space="0" w:color="auto"/>
      </w:divBdr>
    </w:div>
    <w:div w:id="1079907582">
      <w:bodyDiv w:val="1"/>
      <w:marLeft w:val="0"/>
      <w:marRight w:val="0"/>
      <w:marTop w:val="0"/>
      <w:marBottom w:val="0"/>
      <w:divBdr>
        <w:top w:val="none" w:sz="0" w:space="0" w:color="auto"/>
        <w:left w:val="none" w:sz="0" w:space="0" w:color="auto"/>
        <w:bottom w:val="none" w:sz="0" w:space="0" w:color="auto"/>
        <w:right w:val="none" w:sz="0" w:space="0" w:color="auto"/>
      </w:divBdr>
    </w:div>
    <w:div w:id="1128818938">
      <w:bodyDiv w:val="1"/>
      <w:marLeft w:val="0"/>
      <w:marRight w:val="0"/>
      <w:marTop w:val="0"/>
      <w:marBottom w:val="0"/>
      <w:divBdr>
        <w:top w:val="none" w:sz="0" w:space="0" w:color="auto"/>
        <w:left w:val="none" w:sz="0" w:space="0" w:color="auto"/>
        <w:bottom w:val="none" w:sz="0" w:space="0" w:color="auto"/>
        <w:right w:val="none" w:sz="0" w:space="0" w:color="auto"/>
      </w:divBdr>
    </w:div>
    <w:div w:id="1541891787">
      <w:bodyDiv w:val="1"/>
      <w:marLeft w:val="0"/>
      <w:marRight w:val="0"/>
      <w:marTop w:val="0"/>
      <w:marBottom w:val="0"/>
      <w:divBdr>
        <w:top w:val="none" w:sz="0" w:space="0" w:color="auto"/>
        <w:left w:val="none" w:sz="0" w:space="0" w:color="auto"/>
        <w:bottom w:val="none" w:sz="0" w:space="0" w:color="auto"/>
        <w:right w:val="none" w:sz="0" w:space="0" w:color="auto"/>
      </w:divBdr>
    </w:div>
    <w:div w:id="1635141099">
      <w:bodyDiv w:val="1"/>
      <w:marLeft w:val="0"/>
      <w:marRight w:val="0"/>
      <w:marTop w:val="0"/>
      <w:marBottom w:val="0"/>
      <w:divBdr>
        <w:top w:val="none" w:sz="0" w:space="0" w:color="auto"/>
        <w:left w:val="none" w:sz="0" w:space="0" w:color="auto"/>
        <w:bottom w:val="none" w:sz="0" w:space="0" w:color="auto"/>
        <w:right w:val="none" w:sz="0" w:space="0" w:color="auto"/>
      </w:divBdr>
      <w:divsChild>
        <w:div w:id="2108962245">
          <w:marLeft w:val="1166"/>
          <w:marRight w:val="0"/>
          <w:marTop w:val="115"/>
          <w:marBottom w:val="0"/>
          <w:divBdr>
            <w:top w:val="none" w:sz="0" w:space="0" w:color="auto"/>
            <w:left w:val="none" w:sz="0" w:space="0" w:color="auto"/>
            <w:bottom w:val="none" w:sz="0" w:space="0" w:color="auto"/>
            <w:right w:val="none" w:sz="0" w:space="0" w:color="auto"/>
          </w:divBdr>
        </w:div>
      </w:divsChild>
    </w:div>
    <w:div w:id="1894580719">
      <w:bodyDiv w:val="1"/>
      <w:marLeft w:val="0"/>
      <w:marRight w:val="0"/>
      <w:marTop w:val="0"/>
      <w:marBottom w:val="0"/>
      <w:divBdr>
        <w:top w:val="none" w:sz="0" w:space="0" w:color="auto"/>
        <w:left w:val="none" w:sz="0" w:space="0" w:color="auto"/>
        <w:bottom w:val="none" w:sz="0" w:space="0" w:color="auto"/>
        <w:right w:val="none" w:sz="0" w:space="0" w:color="auto"/>
      </w:divBdr>
    </w:div>
    <w:div w:id="197178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F7680-696A-4F6D-9BA0-580242090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PEPs - Assignment</Template>
  <TotalTime>92</TotalTime>
  <Pages>8</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vt:lpstr>
    </vt:vector>
  </TitlesOfParts>
  <Company>MSRSAS</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Harshad</dc:creator>
  <cp:lastModifiedBy>Divyashree BM</cp:lastModifiedBy>
  <cp:revision>16</cp:revision>
  <cp:lastPrinted>2019-10-15T04:56:00Z</cp:lastPrinted>
  <dcterms:created xsi:type="dcterms:W3CDTF">2023-09-11T11:41:00Z</dcterms:created>
  <dcterms:modified xsi:type="dcterms:W3CDTF">2023-09-11T13:13:00Z</dcterms:modified>
</cp:coreProperties>
</file>